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B6808" w14:textId="77777777" w:rsidR="00D70063" w:rsidRPr="00367FD1" w:rsidRDefault="00D70063" w:rsidP="00D70063">
      <w:pPr>
        <w:pStyle w:val="Heading3"/>
        <w:rPr>
          <w:sz w:val="24"/>
        </w:rPr>
      </w:pPr>
      <w:r w:rsidRPr="00367FD1">
        <w:rPr>
          <w:noProof/>
          <w:sz w:val="24"/>
          <w:lang w:eastAsia="en-US"/>
        </w:rPr>
        <mc:AlternateContent>
          <mc:Choice Requires="wps">
            <w:drawing>
              <wp:anchor distT="45720" distB="45720" distL="114300" distR="114300" simplePos="0" relativeHeight="251659264" behindDoc="0" locked="1" layoutInCell="1" allowOverlap="1" wp14:anchorId="20AF6D8E" wp14:editId="050A9A6F">
                <wp:simplePos x="0" y="0"/>
                <wp:positionH relativeFrom="page">
                  <wp:posOffset>716280</wp:posOffset>
                </wp:positionH>
                <wp:positionV relativeFrom="margin">
                  <wp:align>top</wp:align>
                </wp:positionV>
                <wp:extent cx="2148840" cy="929640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9296400"/>
                        </a:xfrm>
                        <a:prstGeom prst="rect">
                          <a:avLst/>
                        </a:prstGeom>
                        <a:noFill/>
                        <a:ln w="9525">
                          <a:noFill/>
                          <a:miter lim="800000"/>
                          <a:headEnd/>
                          <a:tailEnd/>
                        </a:ln>
                      </wps:spPr>
                      <wps:txbx>
                        <w:txbxContent>
                          <w:p w14:paraId="1EB2D197" w14:textId="77777777" w:rsidR="00D70063" w:rsidRDefault="000A254B" w:rsidP="00D70063">
                            <w:pPr>
                              <w:pStyle w:val="Photo"/>
                            </w:pPr>
                            <w:r w:rsidRPr="000A254B">
                              <w:rPr>
                                <w:noProof/>
                                <w:lang w:eastAsia="en-US"/>
                              </w:rPr>
                              <w:drawing>
                                <wp:inline distT="0" distB="0" distL="0" distR="0" wp14:anchorId="6129A41A" wp14:editId="15897275">
                                  <wp:extent cx="2121521" cy="2339340"/>
                                  <wp:effectExtent l="0" t="0" r="0" b="3810"/>
                                  <wp:docPr id="21" name="Picture 21" descr="Image result for elizabeth, 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izabeth, trave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929" cy="2357432"/>
                                          </a:xfrm>
                                          <a:prstGeom prst="rect">
                                            <a:avLst/>
                                          </a:prstGeom>
                                          <a:noFill/>
                                          <a:ln>
                                            <a:noFill/>
                                          </a:ln>
                                        </pic:spPr>
                                      </pic:pic>
                                    </a:graphicData>
                                  </a:graphic>
                                </wp:inline>
                              </w:drawing>
                            </w:r>
                          </w:p>
                          <w:sdt>
                            <w:sdtPr>
                              <w:rPr>
                                <w:sz w:val="28"/>
                              </w:rPr>
                              <w:alias w:val="Your Name"/>
                              <w:tag w:val="Your Name"/>
                              <w:id w:val="-1489158292"/>
                              <w:placeholder>
                                <w:docPart w:val="15A597191C3A4324BFB37713E6FB7EB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D1F442E" w14:textId="77777777" w:rsidR="00187B92" w:rsidRPr="00FA2B22" w:rsidRDefault="000A5F41" w:rsidP="00486E5D">
                                <w:pPr>
                                  <w:pStyle w:val="Title"/>
                                  <w:rPr>
                                    <w:sz w:val="28"/>
                                  </w:rPr>
                                </w:pPr>
                                <w:r>
                                  <w:rPr>
                                    <w:sz w:val="28"/>
                                  </w:rPr>
                                  <w:t>elizabeth young</w:t>
                                </w:r>
                              </w:p>
                            </w:sdtContent>
                          </w:sdt>
                          <w:p w14:paraId="438766A3" w14:textId="77777777" w:rsidR="00D70063"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 xml:space="preserve">age: </w:t>
                            </w:r>
                            <w:r w:rsidRPr="002B6876">
                              <w:rPr>
                                <w:rFonts w:asciiTheme="minorHAnsi" w:hAnsiTheme="minorHAnsi" w:cstheme="minorHAnsi"/>
                                <w:color w:val="auto"/>
                                <w:sz w:val="22"/>
                              </w:rPr>
                              <w:t>29</w:t>
                            </w:r>
                          </w:p>
                          <w:p w14:paraId="3C795175"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work</w:t>
                            </w:r>
                            <w:r w:rsidRPr="002B6876">
                              <w:rPr>
                                <w:sz w:val="22"/>
                              </w:rPr>
                              <w:t xml:space="preserve">: </w:t>
                            </w:r>
                            <w:r w:rsidRPr="002B6876">
                              <w:rPr>
                                <w:rFonts w:asciiTheme="minorHAnsi" w:hAnsiTheme="minorHAnsi" w:cstheme="minorHAnsi"/>
                                <w:color w:val="auto"/>
                                <w:sz w:val="22"/>
                              </w:rPr>
                              <w:t>Interior Designer</w:t>
                            </w:r>
                          </w:p>
                          <w:p w14:paraId="1536D1F8"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family</w:t>
                            </w:r>
                            <w:r w:rsidRPr="002B6876">
                              <w:rPr>
                                <w:sz w:val="22"/>
                              </w:rPr>
                              <w:t xml:space="preserve">: </w:t>
                            </w:r>
                            <w:r w:rsidRPr="002B6876">
                              <w:rPr>
                                <w:rFonts w:asciiTheme="minorHAnsi" w:hAnsiTheme="minorHAnsi" w:cstheme="minorHAnsi"/>
                                <w:color w:val="auto"/>
                                <w:sz w:val="22"/>
                              </w:rPr>
                              <w:t>single</w:t>
                            </w:r>
                          </w:p>
                          <w:p w14:paraId="7321D01D"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22"/>
                              </w:rPr>
                            </w:pPr>
                            <w:r w:rsidRPr="002B6876">
                              <w:rPr>
                                <w:sz w:val="22"/>
                              </w:rPr>
                              <w:t>location</w:t>
                            </w:r>
                            <w:r w:rsidRPr="002B6876">
                              <w:rPr>
                                <w:sz w:val="22"/>
                              </w:rPr>
                              <w:t xml:space="preserve">: </w:t>
                            </w:r>
                            <w:r w:rsidRPr="002B6876">
                              <w:rPr>
                                <w:rFonts w:asciiTheme="minorHAnsi" w:hAnsiTheme="minorHAnsi" w:cstheme="minorHAnsi"/>
                                <w:color w:val="auto"/>
                                <w:sz w:val="22"/>
                              </w:rPr>
                              <w:t>new york, ny</w:t>
                            </w:r>
                          </w:p>
                          <w:p w14:paraId="7339CB23"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8"/>
                              </w:rPr>
                            </w:pPr>
                            <w:r w:rsidRPr="002B6876">
                              <w:rPr>
                                <w:sz w:val="22"/>
                              </w:rPr>
                              <w:t>character</w:t>
                            </w:r>
                            <w:r w:rsidRPr="002B6876">
                              <w:rPr>
                                <w:sz w:val="22"/>
                              </w:rPr>
                              <w:t xml:space="preserve">: </w:t>
                            </w:r>
                            <w:r w:rsidRPr="002B6876">
                              <w:rPr>
                                <w:rFonts w:asciiTheme="minorHAnsi" w:hAnsiTheme="minorHAnsi" w:cstheme="minorHAnsi"/>
                                <w:color w:val="auto"/>
                                <w:sz w:val="22"/>
                              </w:rPr>
                              <w:t>learner</w:t>
                            </w:r>
                          </w:p>
                          <w:p w14:paraId="0B32FF6B" w14:textId="77777777" w:rsidR="002B6876" w:rsidRDefault="002B6876" w:rsidP="002B6876">
                            <w:pPr>
                              <w:pStyle w:val="Heading3"/>
                              <w:rPr>
                                <w:sz w:val="28"/>
                              </w:rPr>
                            </w:pPr>
                          </w:p>
                          <w:p w14:paraId="3E7D6F88" w14:textId="77777777" w:rsidR="002B6876" w:rsidRPr="002B6876" w:rsidRDefault="002B6876" w:rsidP="002B6876">
                            <w:pPr>
                              <w:pStyle w:val="Heading3"/>
                              <w:rPr>
                                <w:sz w:val="28"/>
                              </w:rPr>
                            </w:pPr>
                            <w:r w:rsidRPr="002B6876">
                              <w:rPr>
                                <w:sz w:val="28"/>
                              </w:rPr>
                              <w:t>bio</w:t>
                            </w:r>
                          </w:p>
                          <w:p w14:paraId="6D2C8F11" w14:textId="77777777" w:rsidR="002B6876" w:rsidRPr="002B6876" w:rsidRDefault="002B6876" w:rsidP="002B6876">
                            <w:pPr>
                              <w:rPr>
                                <w:sz w:val="22"/>
                              </w:rPr>
                            </w:pPr>
                            <w:r w:rsidRPr="002B6876">
                              <w:rPr>
                                <w:sz w:val="22"/>
                              </w:rPr>
                              <w:t xml:space="preserve">A 29-year-old designer who loves exploring </w:t>
                            </w:r>
                            <w:r w:rsidR="00CA2A99" w:rsidRPr="002B6876">
                              <w:rPr>
                                <w:sz w:val="22"/>
                              </w:rPr>
                              <w:t>novel places</w:t>
                            </w:r>
                            <w:r w:rsidRPr="002B6876">
                              <w:rPr>
                                <w:sz w:val="22"/>
                              </w:rPr>
                              <w:t xml:space="preserve"> around the world. She loves to learn about new cultures, food and places.  She travels with a smaller budget and loves to try new local foods.</w:t>
                            </w:r>
                          </w:p>
                          <w:p w14:paraId="61797722" w14:textId="77777777" w:rsidR="00D70063" w:rsidRPr="002B6876" w:rsidRDefault="00357F64" w:rsidP="00D70063">
                            <w:pPr>
                              <w:pStyle w:val="Heading2"/>
                            </w:pPr>
                            <w:r w:rsidRPr="002B6876">
                              <w:t>Travel Apps:</w:t>
                            </w:r>
                          </w:p>
                          <w:p w14:paraId="0BDC4C37" w14:textId="77777777" w:rsidR="003F7486" w:rsidRDefault="003F7486" w:rsidP="003F7486">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54F8B364" wp14:editId="6406E8B4">
                                      <wp:extent cx="1607820" cy="251460"/>
                                      <wp:effectExtent l="0" t="0" r="11430" b="15240"/>
                                      <wp:docPr id="22" name="Chart 2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4F8B364" wp14:editId="6406E8B4">
                                      <wp:extent cx="1607820" cy="251460"/>
                                      <wp:effectExtent l="0" t="0" r="11430" b="15240"/>
                                      <wp:docPr id="22" name="Chart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pic:cNvPicPr>
                                                <a:picLocks noGrp="1" noRot="1" noChangeAspect="1" noMove="1" noResize="1" noEditPoints="1" noAdjustHandles="1" noChangeArrowheads="1" noChangeShapeType="1"/>
                                              </pic:cNvPicPr>
                                            </pic:nvPicPr>
                                            <pic:blipFill>
                                              <a:blip r:embed="rId10"/>
                                              <a:stretch>
                                                <a:fillRect/>
                                              </a:stretch>
                                            </pic:blipFill>
                                            <pic:spPr>
                                              <a:xfrm>
                                                <a:off x="0" y="0"/>
                                                <a:ext cx="1607820" cy="25146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781A3860" wp14:editId="20F1A5CD">
                                      <wp:extent cx="2019300" cy="259080"/>
                                      <wp:effectExtent l="0" t="0" r="0" b="7620"/>
                                      <wp:docPr id="23" name="Chart 2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81A3860" wp14:editId="20F1A5CD">
                                      <wp:extent cx="2019300" cy="259080"/>
                                      <wp:effectExtent l="0" t="0" r="0" b="7620"/>
                                      <wp:docPr id="23" name="Chart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pic:cNvPicPr>
                                                <a:picLocks noGrp="1" noRot="1" noChangeAspect="1" noMove="1" noResize="1" noEditPoints="1" noAdjustHandles="1" noChangeArrowheads="1" noChangeShapeType="1"/>
                                              </pic:cNvPicPr>
                                            </pic:nvPicPr>
                                            <pic:blipFill>
                                              <a:blip r:embed="rId12"/>
                                              <a:stretch>
                                                <a:fillRect/>
                                              </a:stretch>
                                            </pic:blipFill>
                                            <pic:spPr>
                                              <a:xfrm>
                                                <a:off x="0" y="0"/>
                                                <a:ext cx="2019300" cy="25908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717264BD" wp14:editId="4C8F9A80">
                                      <wp:extent cx="1127760" cy="259080"/>
                                      <wp:effectExtent l="0" t="0" r="15240" b="7620"/>
                                      <wp:docPr id="24" name="Chart 2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17264BD" wp14:editId="4C8F9A80">
                                      <wp:extent cx="1127760" cy="259080"/>
                                      <wp:effectExtent l="0" t="0" r="15240" b="7620"/>
                                      <wp:docPr id="24" name="Chart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Chart 24"/>
                                              <pic:cNvPicPr>
                                                <a:picLocks noGrp="1" noRot="1" noChangeAspect="1" noMove="1" noResize="1" noEditPoints="1" noAdjustHandles="1" noChangeArrowheads="1" noChangeShapeType="1"/>
                                              </pic:cNvPicPr>
                                            </pic:nvPicPr>
                                            <pic:blipFill>
                                              <a:blip r:embed="rId14"/>
                                              <a:stretch>
                                                <a:fillRect/>
                                              </a:stretch>
                                            </pic:blipFill>
                                            <pic:spPr>
                                              <a:xfrm>
                                                <a:off x="0" y="0"/>
                                                <a:ext cx="1127760" cy="25908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3C26F372" wp14:editId="3D56392D">
                                      <wp:extent cx="1379220" cy="251460"/>
                                      <wp:effectExtent l="0" t="0" r="11430" b="15240"/>
                                      <wp:docPr id="25" name="Chart 2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C26F372" wp14:editId="3D56392D">
                                      <wp:extent cx="1379220" cy="251460"/>
                                      <wp:effectExtent l="0" t="0" r="11430" b="15240"/>
                                      <wp:docPr id="25" name="Chart 2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pic:cNvPicPr>
                                                <a:picLocks noGrp="1" noRot="1" noChangeAspect="1" noMove="1" noResize="1" noEditPoints="1" noAdjustHandles="1" noChangeArrowheads="1" noChangeShapeType="1"/>
                                              </pic:cNvPicPr>
                                            </pic:nvPicPr>
                                            <pic:blipFill>
                                              <a:blip r:embed="rId16"/>
                                              <a:stretch>
                                                <a:fillRect/>
                                              </a:stretch>
                                            </pic:blipFill>
                                            <pic:spPr>
                                              <a:xfrm>
                                                <a:off x="0" y="0"/>
                                                <a:ext cx="1379220" cy="25146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1D648CEF" w14:textId="77777777" w:rsidR="002B6876" w:rsidRPr="002B6876" w:rsidRDefault="002B6876" w:rsidP="003F7486">
                            <w:pPr>
                              <w:pStyle w:val="Heading2"/>
                              <w:rPr>
                                <w:rFonts w:asciiTheme="minorHAnsi" w:hAnsiTheme="minorHAnsi" w:cstheme="minorHAnsi"/>
                                <w:noProof/>
                                <w:color w:val="auto"/>
                                <w:sz w:val="10"/>
                              </w:rPr>
                            </w:pPr>
                          </w:p>
                          <w:p w14:paraId="357F7415" w14:textId="77777777" w:rsidR="00DC4265" w:rsidRPr="00357F64" w:rsidRDefault="00DC4265" w:rsidP="00DC4265">
                            <w:pPr>
                              <w:pStyle w:val="Heading2"/>
                              <w:rPr>
                                <w:sz w:val="24"/>
                              </w:rPr>
                            </w:pPr>
                            <w:r w:rsidRPr="002B6876">
                              <w:t>skills</w:t>
                            </w:r>
                            <w:r w:rsidRPr="00357F64">
                              <w:rPr>
                                <w:sz w:val="24"/>
                              </w:rPr>
                              <w:t>:</w:t>
                            </w:r>
                          </w:p>
                          <w:p w14:paraId="75951980" w14:textId="77777777" w:rsidR="003F7486" w:rsidRDefault="003F7486" w:rsidP="00DC4265">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2FDC483E" wp14:editId="30CC44A5">
                                      <wp:extent cx="1485900" cy="236220"/>
                                      <wp:effectExtent l="0" t="0" r="0" b="11430"/>
                                      <wp:docPr id="26" name="Chart 2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FDC483E" wp14:editId="30CC44A5">
                                      <wp:extent cx="1485900" cy="236220"/>
                                      <wp:effectExtent l="0" t="0" r="0" b="11430"/>
                                      <wp:docPr id="26" name="Chart 2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Chart 26"/>
                                              <pic:cNvPicPr>
                                                <a:picLocks noGrp="1" noRot="1" noChangeAspect="1" noMove="1" noResize="1" noEditPoints="1" noAdjustHandles="1" noChangeArrowheads="1" noChangeShapeType="1"/>
                                              </pic:cNvPicPr>
                                            </pic:nvPicPr>
                                            <pic:blipFill>
                                              <a:blip r:embed="rId18"/>
                                              <a:stretch>
                                                <a:fillRect/>
                                              </a:stretch>
                                            </pic:blipFill>
                                            <pic:spPr>
                                              <a:xfrm>
                                                <a:off x="0" y="0"/>
                                                <a:ext cx="148590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27724AC8" wp14:editId="66AB9027">
                                      <wp:extent cx="1104900" cy="236220"/>
                                      <wp:effectExtent l="0" t="0" r="0" b="11430"/>
                                      <wp:docPr id="27" name="Chart 2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7724AC8" wp14:editId="66AB9027">
                                      <wp:extent cx="1104900" cy="236220"/>
                                      <wp:effectExtent l="0" t="0" r="0" b="11430"/>
                                      <wp:docPr id="27" name="Chart 2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pic:cNvPicPr>
                                                <a:picLocks noGrp="1" noRot="1" noChangeAspect="1" noMove="1" noResize="1" noEditPoints="1" noAdjustHandles="1" noChangeArrowheads="1" noChangeShapeType="1"/>
                                              </pic:cNvPicPr>
                                            </pic:nvPicPr>
                                            <pic:blipFill>
                                              <a:blip r:embed="rId20"/>
                                              <a:stretch>
                                                <a:fillRect/>
                                              </a:stretch>
                                            </pic:blipFill>
                                            <pic:spPr>
                                              <a:xfrm>
                                                <a:off x="0" y="0"/>
                                                <a:ext cx="110490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5EC61C88" wp14:editId="71416A9D">
                                      <wp:extent cx="1729740" cy="266700"/>
                                      <wp:effectExtent l="0" t="0" r="3810" b="0"/>
                                      <wp:docPr id="28" name="Chart 2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EC61C88" wp14:editId="71416A9D">
                                      <wp:extent cx="1729740" cy="266700"/>
                                      <wp:effectExtent l="0" t="0" r="3810" b="0"/>
                                      <wp:docPr id="28" name="Chart 2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pic:cNvPicPr>
                                                <a:picLocks noGrp="1" noRot="1" noChangeAspect="1" noMove="1" noResize="1" noEditPoints="1" noAdjustHandles="1" noChangeArrowheads="1" noChangeShapeType="1"/>
                                              </pic:cNvPicPr>
                                            </pic:nvPicPr>
                                            <pic:blipFill>
                                              <a:blip r:embed="rId22"/>
                                              <a:stretch>
                                                <a:fillRect/>
                                              </a:stretch>
                                            </pic:blipFill>
                                            <pic:spPr>
                                              <a:xfrm>
                                                <a:off x="0" y="0"/>
                                                <a:ext cx="1729740" cy="266700"/>
                                              </a:xfrm>
                                              <a:prstGeom prst="rect">
                                                <a:avLst/>
                                              </a:prstGeom>
                                            </pic:spPr>
                                          </pic:pic>
                                        </a:graphicData>
                                      </a:graphic>
                                    </wp:inline>
                                  </w:drawing>
                                </mc:Fallback>
                              </mc:AlternateContent>
                            </w:r>
                            <w:r w:rsidR="00DC4265">
                              <w:rPr>
                                <w:rFonts w:asciiTheme="minorHAnsi" w:hAnsiTheme="minorHAnsi" w:cstheme="minorHAnsi"/>
                                <w:noProof/>
                                <w:color w:val="auto"/>
                                <w:sz w:val="24"/>
                              </w:rPr>
                              <mc:AlternateContent>
                                <mc:Choice Requires="cx2">
                                  <w:drawing>
                                    <wp:inline distT="0" distB="0" distL="0" distR="0" wp14:anchorId="75A407BC" wp14:editId="30C9BD7F">
                                      <wp:extent cx="2087880" cy="251460"/>
                                      <wp:effectExtent l="0" t="0" r="7620" b="15240"/>
                                      <wp:docPr id="29" name="Chart 2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75A407BC" wp14:editId="30C9BD7F">
                                      <wp:extent cx="2087880" cy="251460"/>
                                      <wp:effectExtent l="0" t="0" r="7620" b="15240"/>
                                      <wp:docPr id="29" name="Chart 2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 name="Chart 29"/>
                                              <pic:cNvPicPr>
                                                <a:picLocks noGrp="1" noRot="1" noChangeAspect="1" noMove="1" noResize="1" noEditPoints="1" noAdjustHandles="1" noChangeArrowheads="1" noChangeShapeType="1"/>
                                              </pic:cNvPicPr>
                                            </pic:nvPicPr>
                                            <pic:blipFill>
                                              <a:blip r:embed="rId24"/>
                                              <a:stretch>
                                                <a:fillRect/>
                                              </a:stretch>
                                            </pic:blipFill>
                                            <pic:spPr>
                                              <a:xfrm>
                                                <a:off x="0" y="0"/>
                                                <a:ext cx="2087880" cy="251460"/>
                                              </a:xfrm>
                                              <a:prstGeom prst="rect">
                                                <a:avLst/>
                                              </a:prstGeom>
                                            </pic:spPr>
                                          </pic:pic>
                                        </a:graphicData>
                                      </a:graphic>
                                    </wp:inline>
                                  </w:drawing>
                                </mc:Fallback>
                              </mc:AlternateContent>
                            </w:r>
                            <w:r w:rsidR="00DC4265" w:rsidRPr="00D70C15">
                              <w:rPr>
                                <w:rFonts w:asciiTheme="minorHAnsi" w:hAnsiTheme="minorHAnsi" w:cstheme="minorHAnsi"/>
                                <w:noProof/>
                                <w:color w:val="auto"/>
                                <w:sz w:val="24"/>
                              </w:rPr>
                              <w:t xml:space="preserve"> </w:t>
                            </w:r>
                          </w:p>
                          <w:p w14:paraId="74003577" w14:textId="77777777" w:rsidR="00DC4265" w:rsidRPr="00D70C15" w:rsidRDefault="00DC4265" w:rsidP="00DC4265">
                            <w:pPr>
                              <w:pStyle w:val="Heading2"/>
                              <w:rPr>
                                <w:rFonts w:asciiTheme="minorHAnsi" w:hAnsiTheme="minorHAnsi" w:cstheme="minorHAnsi"/>
                                <w:color w:val="auto"/>
                                <w:sz w:val="24"/>
                              </w:rPr>
                            </w:pPr>
                          </w:p>
                          <w:p w14:paraId="470FFAB6" w14:textId="77777777" w:rsidR="00DC4265" w:rsidRPr="00357F64" w:rsidRDefault="00DC4265" w:rsidP="00D70C15">
                            <w:pPr>
                              <w:pStyle w:val="Heading2"/>
                              <w:rPr>
                                <w:sz w:val="24"/>
                              </w:rPr>
                            </w:pPr>
                          </w:p>
                          <w:p w14:paraId="4B11E1EC" w14:textId="77777777" w:rsidR="00D70C15" w:rsidRPr="00357F64" w:rsidRDefault="00D70C15" w:rsidP="00D70063">
                            <w:pPr>
                              <w:pStyle w:val="Heading2"/>
                              <w:rPr>
                                <w:rFonts w:asciiTheme="minorHAnsi" w:hAnsiTheme="minorHAnsi" w:cstheme="minorHAnsi"/>
                                <w:color w:val="auto"/>
                                <w:sz w:val="24"/>
                              </w:rPr>
                            </w:pPr>
                          </w:p>
                          <w:p w14:paraId="0814F15B" w14:textId="77777777" w:rsidR="00357F64" w:rsidRDefault="00357F64" w:rsidP="00357F64">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AF6D8E" id="_x0000_t202" coordsize="21600,21600" o:spt="202" path="m,l,21600r21600,l21600,xe">
                <v:stroke joinstyle="miter"/>
                <v:path gradientshapeok="t" o:connecttype="rect"/>
              </v:shapetype>
              <v:shape id="Text Box 2" o:spid="_x0000_s1026" type="#_x0000_t202" alt="Sidebar text box" style="position:absolute;margin-left:56.4pt;margin-top:0;width:169.2pt;height:732pt;z-index:25165926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" filled="f" stroked="f">
                <v:textbox inset="0,0,0,0">
                  <w:txbxContent>
                    <w:p w14:paraId="1EB2D197" w14:textId="77777777" w:rsidR="00D70063" w:rsidRDefault="000A254B" w:rsidP="00D70063">
                      <w:pPr>
                        <w:pStyle w:val="Photo"/>
                      </w:pPr>
                      <w:r w:rsidRPr="000A254B">
                        <w:rPr>
                          <w:noProof/>
                          <w:lang w:eastAsia="en-US"/>
                        </w:rPr>
                        <w:drawing>
                          <wp:inline distT="0" distB="0" distL="0" distR="0" wp14:anchorId="6129A41A" wp14:editId="15897275">
                            <wp:extent cx="2121521" cy="2339340"/>
                            <wp:effectExtent l="0" t="0" r="0" b="3810"/>
                            <wp:docPr id="21" name="Picture 21" descr="Image result for elizabeth, 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izabeth, trave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929" cy="2357432"/>
                                    </a:xfrm>
                                    <a:prstGeom prst="rect">
                                      <a:avLst/>
                                    </a:prstGeom>
                                    <a:noFill/>
                                    <a:ln>
                                      <a:noFill/>
                                    </a:ln>
                                  </pic:spPr>
                                </pic:pic>
                              </a:graphicData>
                            </a:graphic>
                          </wp:inline>
                        </w:drawing>
                      </w:r>
                    </w:p>
                    <w:sdt>
                      <w:sdtPr>
                        <w:rPr>
                          <w:sz w:val="28"/>
                        </w:rPr>
                        <w:alias w:val="Your Name"/>
                        <w:tag w:val="Your Name"/>
                        <w:id w:val="-1489158292"/>
                        <w:placeholder>
                          <w:docPart w:val="15A597191C3A4324BFB37713E6FB7EB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D1F442E" w14:textId="77777777" w:rsidR="00187B92" w:rsidRPr="00FA2B22" w:rsidRDefault="000A5F41" w:rsidP="00486E5D">
                          <w:pPr>
                            <w:pStyle w:val="Title"/>
                            <w:rPr>
                              <w:sz w:val="28"/>
                            </w:rPr>
                          </w:pPr>
                          <w:r>
                            <w:rPr>
                              <w:sz w:val="28"/>
                            </w:rPr>
                            <w:t>elizabeth young</w:t>
                          </w:r>
                        </w:p>
                      </w:sdtContent>
                    </w:sdt>
                    <w:p w14:paraId="438766A3" w14:textId="77777777" w:rsidR="00D70063"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 xml:space="preserve">age: </w:t>
                      </w:r>
                      <w:r w:rsidRPr="002B6876">
                        <w:rPr>
                          <w:rFonts w:asciiTheme="minorHAnsi" w:hAnsiTheme="minorHAnsi" w:cstheme="minorHAnsi"/>
                          <w:color w:val="auto"/>
                          <w:sz w:val="22"/>
                        </w:rPr>
                        <w:t>29</w:t>
                      </w:r>
                    </w:p>
                    <w:p w14:paraId="3C795175"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work</w:t>
                      </w:r>
                      <w:r w:rsidRPr="002B6876">
                        <w:rPr>
                          <w:sz w:val="22"/>
                        </w:rPr>
                        <w:t xml:space="preserve">: </w:t>
                      </w:r>
                      <w:r w:rsidRPr="002B6876">
                        <w:rPr>
                          <w:rFonts w:asciiTheme="minorHAnsi" w:hAnsiTheme="minorHAnsi" w:cstheme="minorHAnsi"/>
                          <w:color w:val="auto"/>
                          <w:sz w:val="22"/>
                        </w:rPr>
                        <w:t>Interior Designer</w:t>
                      </w:r>
                    </w:p>
                    <w:p w14:paraId="1536D1F8"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6"/>
                        </w:rPr>
                      </w:pPr>
                      <w:r w:rsidRPr="002B6876">
                        <w:rPr>
                          <w:sz w:val="22"/>
                        </w:rPr>
                        <w:t>family</w:t>
                      </w:r>
                      <w:r w:rsidRPr="002B6876">
                        <w:rPr>
                          <w:sz w:val="22"/>
                        </w:rPr>
                        <w:t xml:space="preserve">: </w:t>
                      </w:r>
                      <w:r w:rsidRPr="002B6876">
                        <w:rPr>
                          <w:rFonts w:asciiTheme="minorHAnsi" w:hAnsiTheme="minorHAnsi" w:cstheme="minorHAnsi"/>
                          <w:color w:val="auto"/>
                          <w:sz w:val="22"/>
                        </w:rPr>
                        <w:t>single</w:t>
                      </w:r>
                    </w:p>
                    <w:p w14:paraId="7321D01D"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22"/>
                        </w:rPr>
                      </w:pPr>
                      <w:r w:rsidRPr="002B6876">
                        <w:rPr>
                          <w:sz w:val="22"/>
                        </w:rPr>
                        <w:t>location</w:t>
                      </w:r>
                      <w:r w:rsidRPr="002B6876">
                        <w:rPr>
                          <w:sz w:val="22"/>
                        </w:rPr>
                        <w:t xml:space="preserve">: </w:t>
                      </w:r>
                      <w:r w:rsidRPr="002B6876">
                        <w:rPr>
                          <w:rFonts w:asciiTheme="minorHAnsi" w:hAnsiTheme="minorHAnsi" w:cstheme="minorHAnsi"/>
                          <w:color w:val="auto"/>
                          <w:sz w:val="22"/>
                        </w:rPr>
                        <w:t>new york, ny</w:t>
                      </w:r>
                    </w:p>
                    <w:p w14:paraId="7339CB23" w14:textId="77777777" w:rsidR="0027665B" w:rsidRPr="002B6876" w:rsidRDefault="0027665B" w:rsidP="0027665B">
                      <w:pPr>
                        <w:pStyle w:val="Heading1"/>
                        <w:pBdr>
                          <w:top w:val="single" w:sz="4" w:space="29" w:color="864A04" w:themeColor="accent1" w:themeShade="80"/>
                        </w:pBdr>
                        <w:rPr>
                          <w:rFonts w:asciiTheme="minorHAnsi" w:hAnsiTheme="minorHAnsi" w:cstheme="minorHAnsi"/>
                          <w:color w:val="auto"/>
                          <w:sz w:val="18"/>
                        </w:rPr>
                      </w:pPr>
                      <w:r w:rsidRPr="002B6876">
                        <w:rPr>
                          <w:sz w:val="22"/>
                        </w:rPr>
                        <w:t>character</w:t>
                      </w:r>
                      <w:r w:rsidRPr="002B6876">
                        <w:rPr>
                          <w:sz w:val="22"/>
                        </w:rPr>
                        <w:t xml:space="preserve">: </w:t>
                      </w:r>
                      <w:r w:rsidRPr="002B6876">
                        <w:rPr>
                          <w:rFonts w:asciiTheme="minorHAnsi" w:hAnsiTheme="minorHAnsi" w:cstheme="minorHAnsi"/>
                          <w:color w:val="auto"/>
                          <w:sz w:val="22"/>
                        </w:rPr>
                        <w:t>learner</w:t>
                      </w:r>
                    </w:p>
                    <w:p w14:paraId="0B32FF6B" w14:textId="77777777" w:rsidR="002B6876" w:rsidRDefault="002B6876" w:rsidP="002B6876">
                      <w:pPr>
                        <w:pStyle w:val="Heading3"/>
                        <w:rPr>
                          <w:sz w:val="28"/>
                        </w:rPr>
                      </w:pPr>
                    </w:p>
                    <w:p w14:paraId="3E7D6F88" w14:textId="77777777" w:rsidR="002B6876" w:rsidRPr="002B6876" w:rsidRDefault="002B6876" w:rsidP="002B6876">
                      <w:pPr>
                        <w:pStyle w:val="Heading3"/>
                        <w:rPr>
                          <w:sz w:val="28"/>
                        </w:rPr>
                      </w:pPr>
                      <w:r w:rsidRPr="002B6876">
                        <w:rPr>
                          <w:sz w:val="28"/>
                        </w:rPr>
                        <w:t>bio</w:t>
                      </w:r>
                    </w:p>
                    <w:p w14:paraId="6D2C8F11" w14:textId="77777777" w:rsidR="002B6876" w:rsidRPr="002B6876" w:rsidRDefault="002B6876" w:rsidP="002B6876">
                      <w:pPr>
                        <w:rPr>
                          <w:sz w:val="22"/>
                        </w:rPr>
                      </w:pPr>
                      <w:r w:rsidRPr="002B6876">
                        <w:rPr>
                          <w:sz w:val="22"/>
                        </w:rPr>
                        <w:t xml:space="preserve">A 29-year-old designer who loves exploring </w:t>
                      </w:r>
                      <w:r w:rsidR="00CA2A99" w:rsidRPr="002B6876">
                        <w:rPr>
                          <w:sz w:val="22"/>
                        </w:rPr>
                        <w:t>novel places</w:t>
                      </w:r>
                      <w:r w:rsidRPr="002B6876">
                        <w:rPr>
                          <w:sz w:val="22"/>
                        </w:rPr>
                        <w:t xml:space="preserve"> around the world. She loves to learn about new cultures, food and places.  She travels with a smaller budget and loves to try new local foods.</w:t>
                      </w:r>
                    </w:p>
                    <w:p w14:paraId="61797722" w14:textId="77777777" w:rsidR="00D70063" w:rsidRPr="002B6876" w:rsidRDefault="00357F64" w:rsidP="00D70063">
                      <w:pPr>
                        <w:pStyle w:val="Heading2"/>
                      </w:pPr>
                      <w:r w:rsidRPr="002B6876">
                        <w:t>Travel Apps:</w:t>
                      </w:r>
                    </w:p>
                    <w:p w14:paraId="0BDC4C37" w14:textId="77777777" w:rsidR="003F7486" w:rsidRDefault="003F7486" w:rsidP="003F7486">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54F8B364" wp14:editId="6406E8B4">
                                <wp:extent cx="1607820" cy="251460"/>
                                <wp:effectExtent l="0" t="0" r="11430" b="15240"/>
                                <wp:docPr id="22" name="Chart 2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4F8B364" wp14:editId="6406E8B4">
                                <wp:extent cx="1607820" cy="251460"/>
                                <wp:effectExtent l="0" t="0" r="11430" b="15240"/>
                                <wp:docPr id="22" name="Chart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pic:cNvPicPr>
                                          <a:picLocks noGrp="1" noRot="1" noChangeAspect="1" noMove="1" noResize="1" noEditPoints="1" noAdjustHandles="1" noChangeArrowheads="1" noChangeShapeType="1"/>
                                        </pic:cNvPicPr>
                                      </pic:nvPicPr>
                                      <pic:blipFill>
                                        <a:blip r:embed="rId10"/>
                                        <a:stretch>
                                          <a:fillRect/>
                                        </a:stretch>
                                      </pic:blipFill>
                                      <pic:spPr>
                                        <a:xfrm>
                                          <a:off x="0" y="0"/>
                                          <a:ext cx="1607820" cy="25146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781A3860" wp14:editId="20F1A5CD">
                                <wp:extent cx="2019300" cy="259080"/>
                                <wp:effectExtent l="0" t="0" r="0" b="7620"/>
                                <wp:docPr id="23" name="Chart 2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81A3860" wp14:editId="20F1A5CD">
                                <wp:extent cx="2019300" cy="259080"/>
                                <wp:effectExtent l="0" t="0" r="0" b="7620"/>
                                <wp:docPr id="23" name="Chart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Chart 23"/>
                                        <pic:cNvPicPr>
                                          <a:picLocks noGrp="1" noRot="1" noChangeAspect="1" noMove="1" noResize="1" noEditPoints="1" noAdjustHandles="1" noChangeArrowheads="1" noChangeShapeType="1"/>
                                        </pic:cNvPicPr>
                                      </pic:nvPicPr>
                                      <pic:blipFill>
                                        <a:blip r:embed="rId12"/>
                                        <a:stretch>
                                          <a:fillRect/>
                                        </a:stretch>
                                      </pic:blipFill>
                                      <pic:spPr>
                                        <a:xfrm>
                                          <a:off x="0" y="0"/>
                                          <a:ext cx="2019300" cy="25908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717264BD" wp14:editId="4C8F9A80">
                                <wp:extent cx="1127760" cy="259080"/>
                                <wp:effectExtent l="0" t="0" r="15240" b="7620"/>
                                <wp:docPr id="24" name="Chart 2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17264BD" wp14:editId="4C8F9A80">
                                <wp:extent cx="1127760" cy="259080"/>
                                <wp:effectExtent l="0" t="0" r="15240" b="7620"/>
                                <wp:docPr id="24" name="Chart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Chart 24"/>
                                        <pic:cNvPicPr>
                                          <a:picLocks noGrp="1" noRot="1" noChangeAspect="1" noMove="1" noResize="1" noEditPoints="1" noAdjustHandles="1" noChangeArrowheads="1" noChangeShapeType="1"/>
                                        </pic:cNvPicPr>
                                      </pic:nvPicPr>
                                      <pic:blipFill>
                                        <a:blip r:embed="rId14"/>
                                        <a:stretch>
                                          <a:fillRect/>
                                        </a:stretch>
                                      </pic:blipFill>
                                      <pic:spPr>
                                        <a:xfrm>
                                          <a:off x="0" y="0"/>
                                          <a:ext cx="1127760" cy="25908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3C26F372" wp14:editId="3D56392D">
                                <wp:extent cx="1379220" cy="251460"/>
                                <wp:effectExtent l="0" t="0" r="11430" b="15240"/>
                                <wp:docPr id="25" name="Chart 2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C26F372" wp14:editId="3D56392D">
                                <wp:extent cx="1379220" cy="251460"/>
                                <wp:effectExtent l="0" t="0" r="11430" b="15240"/>
                                <wp:docPr id="25" name="Chart 2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pic:cNvPicPr>
                                          <a:picLocks noGrp="1" noRot="1" noChangeAspect="1" noMove="1" noResize="1" noEditPoints="1" noAdjustHandles="1" noChangeArrowheads="1" noChangeShapeType="1"/>
                                        </pic:cNvPicPr>
                                      </pic:nvPicPr>
                                      <pic:blipFill>
                                        <a:blip r:embed="rId16"/>
                                        <a:stretch>
                                          <a:fillRect/>
                                        </a:stretch>
                                      </pic:blipFill>
                                      <pic:spPr>
                                        <a:xfrm>
                                          <a:off x="0" y="0"/>
                                          <a:ext cx="1379220" cy="25146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1D648CEF" w14:textId="77777777" w:rsidR="002B6876" w:rsidRPr="002B6876" w:rsidRDefault="002B6876" w:rsidP="003F7486">
                      <w:pPr>
                        <w:pStyle w:val="Heading2"/>
                        <w:rPr>
                          <w:rFonts w:asciiTheme="minorHAnsi" w:hAnsiTheme="minorHAnsi" w:cstheme="minorHAnsi"/>
                          <w:noProof/>
                          <w:color w:val="auto"/>
                          <w:sz w:val="10"/>
                        </w:rPr>
                      </w:pPr>
                    </w:p>
                    <w:p w14:paraId="357F7415" w14:textId="77777777" w:rsidR="00DC4265" w:rsidRPr="00357F64" w:rsidRDefault="00DC4265" w:rsidP="00DC4265">
                      <w:pPr>
                        <w:pStyle w:val="Heading2"/>
                        <w:rPr>
                          <w:sz w:val="24"/>
                        </w:rPr>
                      </w:pPr>
                      <w:r w:rsidRPr="002B6876">
                        <w:t>skills</w:t>
                      </w:r>
                      <w:r w:rsidRPr="00357F64">
                        <w:rPr>
                          <w:sz w:val="24"/>
                        </w:rPr>
                        <w:t>:</w:t>
                      </w:r>
                    </w:p>
                    <w:p w14:paraId="75951980" w14:textId="77777777" w:rsidR="003F7486" w:rsidRDefault="003F7486" w:rsidP="00DC4265">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2FDC483E" wp14:editId="30CC44A5">
                                <wp:extent cx="1485900" cy="236220"/>
                                <wp:effectExtent l="0" t="0" r="0" b="11430"/>
                                <wp:docPr id="26" name="Chart 2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FDC483E" wp14:editId="30CC44A5">
                                <wp:extent cx="1485900" cy="236220"/>
                                <wp:effectExtent l="0" t="0" r="0" b="11430"/>
                                <wp:docPr id="26" name="Chart 2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Chart 26"/>
                                        <pic:cNvPicPr>
                                          <a:picLocks noGrp="1" noRot="1" noChangeAspect="1" noMove="1" noResize="1" noEditPoints="1" noAdjustHandles="1" noChangeArrowheads="1" noChangeShapeType="1"/>
                                        </pic:cNvPicPr>
                                      </pic:nvPicPr>
                                      <pic:blipFill>
                                        <a:blip r:embed="rId18"/>
                                        <a:stretch>
                                          <a:fillRect/>
                                        </a:stretch>
                                      </pic:blipFill>
                                      <pic:spPr>
                                        <a:xfrm>
                                          <a:off x="0" y="0"/>
                                          <a:ext cx="148590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27724AC8" wp14:editId="66AB9027">
                                <wp:extent cx="1104900" cy="236220"/>
                                <wp:effectExtent l="0" t="0" r="0" b="11430"/>
                                <wp:docPr id="27" name="Chart 2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7724AC8" wp14:editId="66AB9027">
                                <wp:extent cx="1104900" cy="236220"/>
                                <wp:effectExtent l="0" t="0" r="0" b="11430"/>
                                <wp:docPr id="27" name="Chart 2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pic:cNvPicPr>
                                          <a:picLocks noGrp="1" noRot="1" noChangeAspect="1" noMove="1" noResize="1" noEditPoints="1" noAdjustHandles="1" noChangeArrowheads="1" noChangeShapeType="1"/>
                                        </pic:cNvPicPr>
                                      </pic:nvPicPr>
                                      <pic:blipFill>
                                        <a:blip r:embed="rId20"/>
                                        <a:stretch>
                                          <a:fillRect/>
                                        </a:stretch>
                                      </pic:blipFill>
                                      <pic:spPr>
                                        <a:xfrm>
                                          <a:off x="0" y="0"/>
                                          <a:ext cx="110490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5EC61C88" wp14:editId="71416A9D">
                                <wp:extent cx="1729740" cy="266700"/>
                                <wp:effectExtent l="0" t="0" r="3810" b="0"/>
                                <wp:docPr id="28" name="Chart 2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EC61C88" wp14:editId="71416A9D">
                                <wp:extent cx="1729740" cy="266700"/>
                                <wp:effectExtent l="0" t="0" r="3810" b="0"/>
                                <wp:docPr id="28" name="Chart 2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pic:cNvPicPr>
                                          <a:picLocks noGrp="1" noRot="1" noChangeAspect="1" noMove="1" noResize="1" noEditPoints="1" noAdjustHandles="1" noChangeArrowheads="1" noChangeShapeType="1"/>
                                        </pic:cNvPicPr>
                                      </pic:nvPicPr>
                                      <pic:blipFill>
                                        <a:blip r:embed="rId22"/>
                                        <a:stretch>
                                          <a:fillRect/>
                                        </a:stretch>
                                      </pic:blipFill>
                                      <pic:spPr>
                                        <a:xfrm>
                                          <a:off x="0" y="0"/>
                                          <a:ext cx="1729740" cy="266700"/>
                                        </a:xfrm>
                                        <a:prstGeom prst="rect">
                                          <a:avLst/>
                                        </a:prstGeom>
                                      </pic:spPr>
                                    </pic:pic>
                                  </a:graphicData>
                                </a:graphic>
                              </wp:inline>
                            </w:drawing>
                          </mc:Fallback>
                        </mc:AlternateContent>
                      </w:r>
                      <w:r w:rsidR="00DC4265">
                        <w:rPr>
                          <w:rFonts w:asciiTheme="minorHAnsi" w:hAnsiTheme="minorHAnsi" w:cstheme="minorHAnsi"/>
                          <w:noProof/>
                          <w:color w:val="auto"/>
                          <w:sz w:val="24"/>
                        </w:rPr>
                        <mc:AlternateContent>
                          <mc:Choice Requires="cx2">
                            <w:drawing>
                              <wp:inline distT="0" distB="0" distL="0" distR="0" wp14:anchorId="75A407BC" wp14:editId="30C9BD7F">
                                <wp:extent cx="2087880" cy="251460"/>
                                <wp:effectExtent l="0" t="0" r="7620" b="15240"/>
                                <wp:docPr id="29" name="Chart 2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75A407BC" wp14:editId="30C9BD7F">
                                <wp:extent cx="2087880" cy="251460"/>
                                <wp:effectExtent l="0" t="0" r="7620" b="15240"/>
                                <wp:docPr id="29" name="Chart 2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 name="Chart 29"/>
                                        <pic:cNvPicPr>
                                          <a:picLocks noGrp="1" noRot="1" noChangeAspect="1" noMove="1" noResize="1" noEditPoints="1" noAdjustHandles="1" noChangeArrowheads="1" noChangeShapeType="1"/>
                                        </pic:cNvPicPr>
                                      </pic:nvPicPr>
                                      <pic:blipFill>
                                        <a:blip r:embed="rId24"/>
                                        <a:stretch>
                                          <a:fillRect/>
                                        </a:stretch>
                                      </pic:blipFill>
                                      <pic:spPr>
                                        <a:xfrm>
                                          <a:off x="0" y="0"/>
                                          <a:ext cx="2087880" cy="251460"/>
                                        </a:xfrm>
                                        <a:prstGeom prst="rect">
                                          <a:avLst/>
                                        </a:prstGeom>
                                      </pic:spPr>
                                    </pic:pic>
                                  </a:graphicData>
                                </a:graphic>
                              </wp:inline>
                            </w:drawing>
                          </mc:Fallback>
                        </mc:AlternateContent>
                      </w:r>
                      <w:r w:rsidR="00DC4265" w:rsidRPr="00D70C15">
                        <w:rPr>
                          <w:rFonts w:asciiTheme="minorHAnsi" w:hAnsiTheme="minorHAnsi" w:cstheme="minorHAnsi"/>
                          <w:noProof/>
                          <w:color w:val="auto"/>
                          <w:sz w:val="24"/>
                        </w:rPr>
                        <w:t xml:space="preserve"> </w:t>
                      </w:r>
                    </w:p>
                    <w:p w14:paraId="74003577" w14:textId="77777777" w:rsidR="00DC4265" w:rsidRPr="00D70C15" w:rsidRDefault="00DC4265" w:rsidP="00DC4265">
                      <w:pPr>
                        <w:pStyle w:val="Heading2"/>
                        <w:rPr>
                          <w:rFonts w:asciiTheme="minorHAnsi" w:hAnsiTheme="minorHAnsi" w:cstheme="minorHAnsi"/>
                          <w:color w:val="auto"/>
                          <w:sz w:val="24"/>
                        </w:rPr>
                      </w:pPr>
                    </w:p>
                    <w:p w14:paraId="470FFAB6" w14:textId="77777777" w:rsidR="00DC4265" w:rsidRPr="00357F64" w:rsidRDefault="00DC4265" w:rsidP="00D70C15">
                      <w:pPr>
                        <w:pStyle w:val="Heading2"/>
                        <w:rPr>
                          <w:sz w:val="24"/>
                        </w:rPr>
                      </w:pPr>
                    </w:p>
                    <w:p w14:paraId="4B11E1EC" w14:textId="77777777" w:rsidR="00D70C15" w:rsidRPr="00357F64" w:rsidRDefault="00D70C15" w:rsidP="00D70063">
                      <w:pPr>
                        <w:pStyle w:val="Heading2"/>
                        <w:rPr>
                          <w:rFonts w:asciiTheme="minorHAnsi" w:hAnsiTheme="minorHAnsi" w:cstheme="minorHAnsi"/>
                          <w:color w:val="auto"/>
                          <w:sz w:val="24"/>
                        </w:rPr>
                      </w:pPr>
                    </w:p>
                    <w:p w14:paraId="0814F15B" w14:textId="77777777" w:rsidR="00357F64" w:rsidRDefault="00357F64" w:rsidP="00357F64">
                      <w:pPr>
                        <w:pStyle w:val="ContactInfo"/>
                      </w:pPr>
                    </w:p>
                  </w:txbxContent>
                </v:textbox>
                <w10:wrap type="square" anchorx="page" anchory="margin"/>
                <w10:anchorlock/>
              </v:shape>
            </w:pict>
          </mc:Fallback>
        </mc:AlternateContent>
      </w:r>
      <w:r w:rsidR="00F75C16" w:rsidRPr="00367FD1">
        <w:rPr>
          <w:sz w:val="24"/>
        </w:rPr>
        <w:t>Goals</w:t>
      </w:r>
    </w:p>
    <w:p w14:paraId="04D2E336" w14:textId="77777777" w:rsidR="002B6876" w:rsidRPr="00367FD1" w:rsidRDefault="002B6876" w:rsidP="00D70063">
      <w:pPr>
        <w:pStyle w:val="Heading4"/>
        <w:rPr>
          <w:sz w:val="22"/>
        </w:rPr>
        <w:sectPr w:rsidR="002B6876" w:rsidRPr="00367FD1" w:rsidSect="00367FD1">
          <w:headerReference w:type="default" r:id="rId25"/>
          <w:pgSz w:w="12240" w:h="15840"/>
          <w:pgMar w:top="630" w:right="1080" w:bottom="540" w:left="4867" w:header="576" w:footer="720" w:gutter="0"/>
          <w:cols w:space="720"/>
          <w:titlePg/>
          <w:docGrid w:linePitch="360"/>
        </w:sectPr>
      </w:pPr>
    </w:p>
    <w:p w14:paraId="29633C1A" w14:textId="77777777" w:rsidR="00D70063" w:rsidRPr="00367FD1" w:rsidRDefault="00F75C16" w:rsidP="00D70063">
      <w:pPr>
        <w:pStyle w:val="Heading4"/>
        <w:rPr>
          <w:sz w:val="22"/>
        </w:rPr>
      </w:pPr>
      <w:r w:rsidRPr="00367FD1">
        <w:rPr>
          <w:sz w:val="22"/>
        </w:rPr>
        <w:t>Info</w:t>
      </w:r>
    </w:p>
    <w:p w14:paraId="5F056EBC" w14:textId="77777777" w:rsidR="00F75C16" w:rsidRPr="00367FD1" w:rsidRDefault="003C204F" w:rsidP="00F75C16">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Seasonal and recent weather data trends</w:t>
      </w:r>
    </w:p>
    <w:p w14:paraId="6E761276" w14:textId="77777777" w:rsidR="00F75C16" w:rsidRPr="00367FD1" w:rsidRDefault="00F75C16" w:rsidP="00F75C16">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Stories from locals</w:t>
      </w:r>
      <w:r w:rsidR="002E46E2" w:rsidRPr="00367FD1">
        <w:rPr>
          <w:rFonts w:ascii="Calibri" w:eastAsia="Calibri" w:hAnsi="Calibri" w:cs="Times New Roman"/>
          <w:sz w:val="18"/>
          <w:szCs w:val="22"/>
        </w:rPr>
        <w:t xml:space="preserve"> and </w:t>
      </w:r>
      <w:r w:rsidRPr="00367FD1">
        <w:rPr>
          <w:rFonts w:ascii="Calibri" w:eastAsia="Calibri" w:hAnsi="Calibri" w:cs="Times New Roman"/>
          <w:sz w:val="18"/>
          <w:szCs w:val="22"/>
        </w:rPr>
        <w:t>insider advice</w:t>
      </w:r>
    </w:p>
    <w:p w14:paraId="42AF35D9" w14:textId="77777777" w:rsidR="00F75C16" w:rsidRPr="00367FD1" w:rsidRDefault="00F75C16" w:rsidP="00F75C16">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Features on events in a specific region</w:t>
      </w:r>
    </w:p>
    <w:p w14:paraId="56B19EC5" w14:textId="77777777" w:rsidR="002F7192" w:rsidRPr="00367FD1" w:rsidRDefault="002E46E2" w:rsidP="002F7192">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Geographic i</w:t>
      </w:r>
      <w:r w:rsidR="002F7192" w:rsidRPr="00367FD1">
        <w:rPr>
          <w:rFonts w:ascii="Calibri" w:eastAsia="Calibri" w:hAnsi="Calibri" w:cs="Times New Roman"/>
          <w:sz w:val="18"/>
          <w:szCs w:val="22"/>
        </w:rPr>
        <w:t xml:space="preserve">nformation on </w:t>
      </w:r>
      <w:r w:rsidRPr="00367FD1">
        <w:rPr>
          <w:rFonts w:ascii="Calibri" w:eastAsia="Calibri" w:hAnsi="Calibri" w:cs="Times New Roman"/>
          <w:sz w:val="18"/>
          <w:szCs w:val="22"/>
        </w:rPr>
        <w:t xml:space="preserve">the </w:t>
      </w:r>
      <w:r w:rsidR="002F7192" w:rsidRPr="00367FD1">
        <w:rPr>
          <w:rFonts w:ascii="Calibri" w:eastAsia="Calibri" w:hAnsi="Calibri" w:cs="Times New Roman"/>
          <w:sz w:val="18"/>
          <w:szCs w:val="22"/>
        </w:rPr>
        <w:t>destination</w:t>
      </w:r>
    </w:p>
    <w:p w14:paraId="7724DCB5" w14:textId="77777777" w:rsidR="002F7192" w:rsidRPr="00367FD1" w:rsidRDefault="002F7192" w:rsidP="002F7192">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Prices for flights and hotels</w:t>
      </w:r>
    </w:p>
    <w:p w14:paraId="5C33F03B" w14:textId="77777777" w:rsidR="003C204F" w:rsidRPr="00367FD1" w:rsidRDefault="003C204F" w:rsidP="002F7192">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Park and city maps</w:t>
      </w:r>
    </w:p>
    <w:p w14:paraId="4F93F79A" w14:textId="77777777" w:rsidR="003C204F" w:rsidRPr="00367FD1" w:rsidRDefault="003C204F" w:rsidP="002F7192">
      <w:pPr>
        <w:pStyle w:val="ListParagraph"/>
        <w:numPr>
          <w:ilvl w:val="0"/>
          <w:numId w:val="3"/>
        </w:numPr>
        <w:spacing w:after="160"/>
        <w:ind w:left="180" w:hanging="180"/>
        <w:rPr>
          <w:rFonts w:ascii="Calibri" w:eastAsia="Calibri" w:hAnsi="Calibri" w:cs="Times New Roman"/>
          <w:sz w:val="18"/>
          <w:szCs w:val="22"/>
        </w:rPr>
      </w:pPr>
      <w:r w:rsidRPr="00367FD1">
        <w:rPr>
          <w:rFonts w:ascii="Calibri" w:eastAsia="Calibri" w:hAnsi="Calibri" w:cs="Times New Roman"/>
          <w:sz w:val="18"/>
          <w:szCs w:val="22"/>
        </w:rPr>
        <w:t>Lodging details and amenities</w:t>
      </w:r>
    </w:p>
    <w:p w14:paraId="7A8EA58F" w14:textId="77777777" w:rsidR="00D70063" w:rsidRPr="00367FD1" w:rsidRDefault="00F75C16" w:rsidP="00D70063">
      <w:pPr>
        <w:pStyle w:val="Heading4"/>
        <w:rPr>
          <w:sz w:val="22"/>
        </w:rPr>
      </w:pPr>
      <w:r w:rsidRPr="00367FD1">
        <w:rPr>
          <w:sz w:val="22"/>
        </w:rPr>
        <w:t>Tasks</w:t>
      </w:r>
    </w:p>
    <w:p w14:paraId="4D725E40" w14:textId="77777777" w:rsidR="002F7192" w:rsidRPr="00367FD1" w:rsidRDefault="002F7192" w:rsidP="002F7192">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Research destinations, landmarks and places of significance</w:t>
      </w:r>
      <w:r w:rsidR="002E46E2" w:rsidRPr="00367FD1">
        <w:rPr>
          <w:rFonts w:ascii="Calibri" w:eastAsia="Calibri" w:hAnsi="Calibri" w:cs="Times New Roman"/>
          <w:caps w:val="0"/>
          <w:color w:val="auto"/>
          <w:sz w:val="18"/>
          <w:szCs w:val="22"/>
          <w:lang w:eastAsia="en-US"/>
        </w:rPr>
        <w:t xml:space="preserve">. </w:t>
      </w:r>
    </w:p>
    <w:p w14:paraId="3796AE78" w14:textId="77777777" w:rsidR="002F7192" w:rsidRPr="00367FD1" w:rsidRDefault="002F7192" w:rsidP="002F7192">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Crea</w:t>
      </w:r>
      <w:r w:rsidRPr="00367FD1">
        <w:rPr>
          <w:rFonts w:ascii="Calibri" w:eastAsia="Calibri" w:hAnsi="Calibri" w:cs="Times New Roman"/>
          <w:caps w:val="0"/>
          <w:color w:val="auto"/>
          <w:sz w:val="18"/>
          <w:szCs w:val="22"/>
          <w:lang w:eastAsia="en-US"/>
        </w:rPr>
        <w:t xml:space="preserve">te </w:t>
      </w:r>
      <w:r w:rsidR="002E46E2" w:rsidRPr="00367FD1">
        <w:rPr>
          <w:rFonts w:ascii="Calibri" w:eastAsia="Calibri" w:hAnsi="Calibri" w:cs="Times New Roman"/>
          <w:caps w:val="0"/>
          <w:color w:val="auto"/>
          <w:sz w:val="18"/>
          <w:szCs w:val="22"/>
          <w:lang w:eastAsia="en-US"/>
        </w:rPr>
        <w:t xml:space="preserve">travel </w:t>
      </w:r>
      <w:r w:rsidRPr="00367FD1">
        <w:rPr>
          <w:rFonts w:ascii="Calibri" w:eastAsia="Calibri" w:hAnsi="Calibri" w:cs="Times New Roman"/>
          <w:caps w:val="0"/>
          <w:color w:val="auto"/>
          <w:sz w:val="18"/>
          <w:szCs w:val="22"/>
          <w:lang w:eastAsia="en-US"/>
        </w:rPr>
        <w:t>itineraries</w:t>
      </w:r>
      <w:r w:rsidR="002E46E2" w:rsidRPr="00367FD1">
        <w:rPr>
          <w:rFonts w:ascii="Calibri" w:eastAsia="Calibri" w:hAnsi="Calibri" w:cs="Times New Roman"/>
          <w:caps w:val="0"/>
          <w:color w:val="auto"/>
          <w:sz w:val="18"/>
          <w:szCs w:val="22"/>
          <w:lang w:eastAsia="en-US"/>
        </w:rPr>
        <w:t xml:space="preserve"> that include undiscovered places and avoid crowded tourist attractions.</w:t>
      </w:r>
    </w:p>
    <w:p w14:paraId="2AAFF6AE" w14:textId="77777777" w:rsidR="002E46E2" w:rsidRPr="00367FD1" w:rsidRDefault="002F7192" w:rsidP="002E46E2">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Compare and book t</w:t>
      </w:r>
      <w:r w:rsidR="002E46E2" w:rsidRPr="00367FD1">
        <w:rPr>
          <w:rFonts w:ascii="Calibri" w:eastAsia="Calibri" w:hAnsi="Calibri" w:cs="Times New Roman"/>
          <w:caps w:val="0"/>
          <w:color w:val="auto"/>
          <w:sz w:val="18"/>
          <w:szCs w:val="22"/>
          <w:lang w:eastAsia="en-US"/>
        </w:rPr>
        <w:t>ransportation, lodging and activities.</w:t>
      </w:r>
    </w:p>
    <w:p w14:paraId="3B9736D2" w14:textId="77777777" w:rsidR="002E46E2" w:rsidRPr="00367FD1" w:rsidRDefault="003C204F" w:rsidP="002E46E2">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Read p</w:t>
      </w:r>
      <w:r w:rsidRPr="00367FD1">
        <w:rPr>
          <w:rFonts w:ascii="Calibri" w:eastAsia="Calibri" w:hAnsi="Calibri" w:cs="Times New Roman"/>
          <w:caps w:val="0"/>
          <w:color w:val="auto"/>
          <w:sz w:val="18"/>
          <w:szCs w:val="22"/>
          <w:lang w:eastAsia="en-US"/>
        </w:rPr>
        <w:t>rofiles of historical figures and culturally significant landmarks</w:t>
      </w:r>
      <w:r w:rsidR="002E46E2" w:rsidRPr="00367FD1">
        <w:rPr>
          <w:rFonts w:ascii="Calibri" w:eastAsia="Calibri" w:hAnsi="Calibri" w:cs="Times New Roman"/>
          <w:caps w:val="0"/>
          <w:color w:val="auto"/>
          <w:sz w:val="18"/>
          <w:szCs w:val="22"/>
          <w:lang w:eastAsia="en-US"/>
        </w:rPr>
        <w:t xml:space="preserve">. </w:t>
      </w:r>
    </w:p>
    <w:p w14:paraId="331EE650" w14:textId="77777777" w:rsidR="002E46E2" w:rsidRPr="00367FD1" w:rsidRDefault="003C204F" w:rsidP="002E46E2">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Plan travel times and routes between local destinations</w:t>
      </w:r>
      <w:r w:rsidR="002E46E2" w:rsidRPr="00367FD1">
        <w:rPr>
          <w:rFonts w:ascii="Calibri" w:eastAsia="Calibri" w:hAnsi="Calibri" w:cs="Times New Roman"/>
          <w:caps w:val="0"/>
          <w:color w:val="auto"/>
          <w:sz w:val="18"/>
          <w:szCs w:val="22"/>
          <w:lang w:eastAsia="en-US"/>
        </w:rPr>
        <w:t>.</w:t>
      </w:r>
    </w:p>
    <w:p w14:paraId="4376649A" w14:textId="77777777" w:rsidR="002B6876" w:rsidRPr="00367FD1" w:rsidRDefault="002B6876" w:rsidP="00D70063">
      <w:pPr>
        <w:pStyle w:val="Heading3"/>
        <w:rPr>
          <w:sz w:val="28"/>
        </w:rPr>
        <w:sectPr w:rsidR="002B6876" w:rsidRPr="00367FD1" w:rsidSect="00367FD1">
          <w:type w:val="continuous"/>
          <w:pgSz w:w="12240" w:h="15840"/>
          <w:pgMar w:top="450" w:right="990" w:bottom="1080" w:left="4867" w:header="576" w:footer="720" w:gutter="0"/>
          <w:cols w:num="2" w:space="355"/>
          <w:titlePg/>
          <w:docGrid w:linePitch="360"/>
        </w:sectPr>
      </w:pPr>
    </w:p>
    <w:p w14:paraId="2FFE441C" w14:textId="77777777" w:rsidR="00D70063" w:rsidRPr="00367FD1" w:rsidRDefault="00F75C16" w:rsidP="00D70063">
      <w:pPr>
        <w:pStyle w:val="Heading3"/>
        <w:rPr>
          <w:sz w:val="24"/>
        </w:rPr>
      </w:pPr>
      <w:r w:rsidRPr="00367FD1">
        <w:rPr>
          <w:sz w:val="24"/>
        </w:rPr>
        <w:t>Expertise</w:t>
      </w:r>
    </w:p>
    <w:p w14:paraId="4887A9AF" w14:textId="77777777" w:rsidR="00D70063" w:rsidRPr="00367FD1" w:rsidRDefault="003C204F" w:rsidP="00D70063">
      <w:pPr>
        <w:rPr>
          <w:sz w:val="20"/>
        </w:rPr>
      </w:pPr>
      <w:r w:rsidRPr="00367FD1">
        <w:rPr>
          <w:sz w:val="20"/>
        </w:rPr>
        <w:t xml:space="preserve">As an avid traveler </w:t>
      </w:r>
      <w:r w:rsidR="006A481D" w:rsidRPr="00367FD1">
        <w:rPr>
          <w:sz w:val="20"/>
        </w:rPr>
        <w:t xml:space="preserve">she is familiar with </w:t>
      </w:r>
      <w:r w:rsidR="004934CE" w:rsidRPr="00367FD1">
        <w:rPr>
          <w:sz w:val="20"/>
        </w:rPr>
        <w:t>the</w:t>
      </w:r>
      <w:r w:rsidR="006A481D" w:rsidRPr="00367FD1">
        <w:rPr>
          <w:sz w:val="20"/>
        </w:rPr>
        <w:t xml:space="preserve"> </w:t>
      </w:r>
      <w:r w:rsidR="004934CE" w:rsidRPr="00367FD1">
        <w:rPr>
          <w:sz w:val="20"/>
        </w:rPr>
        <w:t xml:space="preserve">features of many </w:t>
      </w:r>
      <w:r w:rsidR="006A481D" w:rsidRPr="00367FD1">
        <w:rPr>
          <w:sz w:val="20"/>
        </w:rPr>
        <w:t xml:space="preserve">travel </w:t>
      </w:r>
      <w:r w:rsidR="004934CE" w:rsidRPr="00367FD1">
        <w:rPr>
          <w:sz w:val="20"/>
        </w:rPr>
        <w:t>websites and would find the website layout predictable but enjoyable.</w:t>
      </w:r>
    </w:p>
    <w:p w14:paraId="17856B4E" w14:textId="77777777" w:rsidR="00D70063" w:rsidRPr="00367FD1" w:rsidRDefault="00F75C16" w:rsidP="00D70063">
      <w:pPr>
        <w:pStyle w:val="Heading3"/>
        <w:rPr>
          <w:sz w:val="24"/>
        </w:rPr>
      </w:pPr>
      <w:r w:rsidRPr="00367FD1">
        <w:rPr>
          <w:sz w:val="24"/>
        </w:rPr>
        <w:t>frequency of use</w:t>
      </w:r>
    </w:p>
    <w:p w14:paraId="747242CF" w14:textId="77777777" w:rsidR="00D70063" w:rsidRPr="00367FD1" w:rsidRDefault="006A481D" w:rsidP="00D70063">
      <w:pPr>
        <w:rPr>
          <w:sz w:val="20"/>
        </w:rPr>
      </w:pPr>
      <w:r w:rsidRPr="00367FD1">
        <w:rPr>
          <w:sz w:val="20"/>
        </w:rPr>
        <w:t xml:space="preserve">Frequent travel is a priority, she usually has a short term and a </w:t>
      </w:r>
      <w:r w:rsidR="004934CE" w:rsidRPr="00367FD1">
        <w:rPr>
          <w:sz w:val="20"/>
        </w:rPr>
        <w:t>long-term</w:t>
      </w:r>
      <w:r w:rsidRPr="00367FD1">
        <w:rPr>
          <w:sz w:val="20"/>
        </w:rPr>
        <w:t xml:space="preserve"> travel goals and therefore would use the site at least once per month</w:t>
      </w:r>
      <w:r w:rsidR="004934CE" w:rsidRPr="00367FD1">
        <w:rPr>
          <w:sz w:val="20"/>
        </w:rPr>
        <w:t>.</w:t>
      </w:r>
    </w:p>
    <w:p w14:paraId="5E79F73C" w14:textId="77777777" w:rsidR="00D70063" w:rsidRPr="00367FD1" w:rsidRDefault="00F75C16" w:rsidP="00D70063">
      <w:pPr>
        <w:pStyle w:val="Heading3"/>
        <w:rPr>
          <w:sz w:val="24"/>
        </w:rPr>
      </w:pPr>
      <w:r w:rsidRPr="00367FD1">
        <w:rPr>
          <w:sz w:val="24"/>
        </w:rPr>
        <w:t>motivation</w:t>
      </w:r>
      <w:r w:rsidR="004934CE" w:rsidRPr="00367FD1">
        <w:rPr>
          <w:sz w:val="24"/>
        </w:rPr>
        <w:t>s</w:t>
      </w:r>
    </w:p>
    <w:p w14:paraId="080E9257" w14:textId="77777777" w:rsidR="00D70063" w:rsidRPr="00367FD1" w:rsidRDefault="00F279A1" w:rsidP="004934CE">
      <w:pPr>
        <w:pStyle w:val="ListParagraph"/>
        <w:numPr>
          <w:ilvl w:val="0"/>
          <w:numId w:val="5"/>
        </w:numPr>
        <w:ind w:left="180" w:hanging="180"/>
        <w:rPr>
          <w:sz w:val="20"/>
        </w:rPr>
      </w:pPr>
      <w:r w:rsidRPr="00367FD1">
        <w:rPr>
          <w:sz w:val="20"/>
        </w:rPr>
        <w:t>Loves to read travel blogs from other adventurers</w:t>
      </w:r>
    </w:p>
    <w:p w14:paraId="3210C968" w14:textId="77777777" w:rsidR="004934CE" w:rsidRPr="00367FD1" w:rsidRDefault="00F279A1" w:rsidP="004934CE">
      <w:pPr>
        <w:pStyle w:val="ListParagraph"/>
        <w:numPr>
          <w:ilvl w:val="0"/>
          <w:numId w:val="5"/>
        </w:numPr>
        <w:ind w:left="180" w:hanging="180"/>
        <w:rPr>
          <w:sz w:val="20"/>
        </w:rPr>
      </w:pPr>
      <w:r w:rsidRPr="00367FD1">
        <w:rPr>
          <w:sz w:val="20"/>
        </w:rPr>
        <w:t>Likes to compare hotel features and amenities</w:t>
      </w:r>
    </w:p>
    <w:p w14:paraId="490B5E4B" w14:textId="77777777" w:rsidR="004934CE" w:rsidRPr="00367FD1" w:rsidRDefault="004934CE" w:rsidP="004934CE">
      <w:pPr>
        <w:pStyle w:val="ListParagraph"/>
        <w:numPr>
          <w:ilvl w:val="0"/>
          <w:numId w:val="5"/>
        </w:numPr>
        <w:ind w:left="180" w:hanging="180"/>
        <w:rPr>
          <w:sz w:val="20"/>
        </w:rPr>
      </w:pPr>
      <w:r w:rsidRPr="00367FD1">
        <w:rPr>
          <w:sz w:val="20"/>
        </w:rPr>
        <w:t xml:space="preserve">Wants to find </w:t>
      </w:r>
      <w:r w:rsidR="00F279A1" w:rsidRPr="00367FD1">
        <w:rPr>
          <w:sz w:val="20"/>
        </w:rPr>
        <w:t>unfamiliar places to explore</w:t>
      </w:r>
    </w:p>
    <w:p w14:paraId="542D2FF9" w14:textId="77777777" w:rsidR="002B6876" w:rsidRPr="00367FD1" w:rsidRDefault="002B6876" w:rsidP="002B6876">
      <w:pPr>
        <w:pStyle w:val="Heading3"/>
        <w:rPr>
          <w:sz w:val="24"/>
        </w:rPr>
      </w:pPr>
      <w:r w:rsidRPr="00367FD1">
        <w:rPr>
          <w:sz w:val="24"/>
        </w:rPr>
        <w:t>Scenario</w:t>
      </w:r>
    </w:p>
    <w:p w14:paraId="64963D4B" w14:textId="77777777" w:rsidR="00367FD1" w:rsidRDefault="002B6876" w:rsidP="006070D8">
      <w:pPr>
        <w:rPr>
          <w:sz w:val="20"/>
        </w:rPr>
      </w:pPr>
      <w:r w:rsidRPr="00367FD1">
        <w:rPr>
          <w:sz w:val="20"/>
        </w:rPr>
        <w:t xml:space="preserve">Elizabeth </w:t>
      </w:r>
      <w:r w:rsidR="00D33105" w:rsidRPr="00367FD1">
        <w:rPr>
          <w:sz w:val="20"/>
        </w:rPr>
        <w:t>returned home from her trip to Peru last month, a place she had been always wanted to go and had been researching on GoBoldly.com for some time.  While there she took in the histor</w:t>
      </w:r>
      <w:r w:rsidR="00DC725B" w:rsidRPr="00367FD1">
        <w:rPr>
          <w:sz w:val="20"/>
        </w:rPr>
        <w:t xml:space="preserve">y of </w:t>
      </w:r>
      <w:r w:rsidR="00D33105" w:rsidRPr="00367FD1">
        <w:rPr>
          <w:sz w:val="20"/>
        </w:rPr>
        <w:t>Lima</w:t>
      </w:r>
      <w:r w:rsidR="00DC725B" w:rsidRPr="00367FD1">
        <w:rPr>
          <w:sz w:val="20"/>
        </w:rPr>
        <w:t>, h</w:t>
      </w:r>
      <w:r w:rsidR="00D33105" w:rsidRPr="00367FD1">
        <w:rPr>
          <w:sz w:val="20"/>
        </w:rPr>
        <w:t>ad some amazing ceviche</w:t>
      </w:r>
      <w:r w:rsidR="00DC725B" w:rsidRPr="00367FD1">
        <w:rPr>
          <w:sz w:val="20"/>
        </w:rPr>
        <w:t xml:space="preserve"> and of course made ample time to explore Cusco and all of </w:t>
      </w:r>
      <w:r w:rsidR="00DC725B" w:rsidRPr="00367FD1">
        <w:rPr>
          <w:sz w:val="20"/>
        </w:rPr>
        <w:t>Machu Picchu</w:t>
      </w:r>
      <w:r w:rsidR="00DC725B" w:rsidRPr="00367FD1">
        <w:rPr>
          <w:sz w:val="20"/>
        </w:rPr>
        <w:t xml:space="preserve"> (by llama, of course).  While there she couldn’t help but wonder what other wonders South America had to offer, so this morning she logged into her travel account at GoBoldly.com and browsed a few travel blogs to see where like-minded adventurers frequented.  There she came upon a wonderful story about a trip someone took to Buenos Aires.  She </w:t>
      </w:r>
      <w:r w:rsidR="00996743" w:rsidRPr="00367FD1">
        <w:rPr>
          <w:sz w:val="20"/>
        </w:rPr>
        <w:t xml:space="preserve">was intrigued to say the least and immediately navigated to the destinations </w:t>
      </w:r>
      <w:r w:rsidR="006070D8" w:rsidRPr="00367FD1">
        <w:rPr>
          <w:sz w:val="20"/>
        </w:rPr>
        <w:t>tab and searched for Buenos Aires, Argentina</w:t>
      </w:r>
      <w:r w:rsidR="00996743" w:rsidRPr="00367FD1">
        <w:rPr>
          <w:sz w:val="20"/>
        </w:rPr>
        <w:t xml:space="preserve"> to learn more.  She was immediately greeted with stunning photos of historic plazas and vibrant markets</w:t>
      </w:r>
      <w:r w:rsidR="006070D8" w:rsidRPr="00367FD1">
        <w:rPr>
          <w:sz w:val="20"/>
        </w:rPr>
        <w:t xml:space="preserve"> and quick link tabs that </w:t>
      </w:r>
      <w:r w:rsidR="00367FD1" w:rsidRPr="00367FD1">
        <w:rPr>
          <w:sz w:val="20"/>
        </w:rPr>
        <w:t>allow her to easily switch between attractions, lodging and transportation options in her chosen destination</w:t>
      </w:r>
      <w:r w:rsidR="006070D8" w:rsidRPr="00367FD1">
        <w:rPr>
          <w:sz w:val="20"/>
        </w:rPr>
        <w:t xml:space="preserve">.  Naturally, she thought, “well, where should I stay?”, “what’s a good central location that provides the comforts of home and easy access to all these great sights?”.  She navigates to the “Accommodations” tab by clicking the link at the top of the page and </w:t>
      </w:r>
      <w:r w:rsidR="00367FD1" w:rsidRPr="00367FD1">
        <w:rPr>
          <w:sz w:val="20"/>
        </w:rPr>
        <w:t>can view a map or lists of hotels in the heart of the city.  She</w:t>
      </w:r>
      <w:r w:rsidR="00367FD1">
        <w:rPr>
          <w:sz w:val="20"/>
        </w:rPr>
        <w:t xml:space="preserve">’s hooked, so she adds the location to her travel profile and </w:t>
      </w:r>
      <w:r w:rsidR="00481636">
        <w:rPr>
          <w:sz w:val="20"/>
        </w:rPr>
        <w:t xml:space="preserve">quickly clicks the heart icons next to a few hotels and attractions to save them to her bucket list. “tomorrow I’ll come back and see what else there is to see!” She thinks to herself.  </w:t>
      </w:r>
      <w:r w:rsidR="00481636">
        <w:rPr>
          <w:sz w:val="20"/>
        </w:rPr>
        <w:t>She can’t wait to go and thinks maybe over the winter would be perfect since when it’s cold and snowy in New York, it’ll be sunny and gorgeous down there.</w:t>
      </w:r>
      <w:r w:rsidR="00481636">
        <w:rPr>
          <w:sz w:val="20"/>
        </w:rPr>
        <w:t xml:space="preserve"> </w:t>
      </w:r>
      <w:r w:rsidR="00481636">
        <w:rPr>
          <w:sz w:val="20"/>
        </w:rPr>
        <w:t xml:space="preserve"> </w:t>
      </w:r>
      <w:r w:rsidR="00481636">
        <w:rPr>
          <w:sz w:val="20"/>
        </w:rPr>
        <w:t>Over the next several months she periodically logs in to her profile and adds to her travel itinerary</w:t>
      </w:r>
      <w:r w:rsidR="00CE62D2">
        <w:rPr>
          <w:sz w:val="20"/>
        </w:rPr>
        <w:t>, s</w:t>
      </w:r>
      <w:r w:rsidR="00481636">
        <w:rPr>
          <w:sz w:val="20"/>
        </w:rPr>
        <w:t>he books her fight and hotel and makes all the other arrangements</w:t>
      </w:r>
      <w:r w:rsidR="00CE62D2">
        <w:rPr>
          <w:sz w:val="20"/>
        </w:rPr>
        <w:t xml:space="preserve"> she needs for another awesome trip.</w:t>
      </w:r>
    </w:p>
    <w:p w14:paraId="72BA5E47" w14:textId="77777777" w:rsidR="00802774" w:rsidRDefault="00802774" w:rsidP="006070D8">
      <w:pPr>
        <w:rPr>
          <w:sz w:val="20"/>
        </w:rPr>
      </w:pPr>
    </w:p>
    <w:p w14:paraId="72BFC98B" w14:textId="77777777" w:rsidR="00802774" w:rsidRPr="00367FD1" w:rsidRDefault="00802774" w:rsidP="00802774">
      <w:pPr>
        <w:pStyle w:val="Heading3"/>
        <w:rPr>
          <w:sz w:val="24"/>
        </w:rPr>
      </w:pPr>
      <w:r w:rsidRPr="00B3733F">
        <w:rPr>
          <w:noProof/>
          <w:color w:val="1D4296" w:themeColor="accent4" w:themeShade="80"/>
          <w:sz w:val="24"/>
          <w:lang w:eastAsia="en-US"/>
        </w:rPr>
        <w:lastRenderedPageBreak/>
        <mc:AlternateContent>
          <mc:Choice Requires="wps">
            <w:drawing>
              <wp:anchor distT="45720" distB="45720" distL="114300" distR="114300" simplePos="0" relativeHeight="251661312" behindDoc="0" locked="1" layoutInCell="1" allowOverlap="1" wp14:anchorId="6C89ABD2" wp14:editId="78918BB9">
                <wp:simplePos x="0" y="0"/>
                <wp:positionH relativeFrom="page">
                  <wp:posOffset>716280</wp:posOffset>
                </wp:positionH>
                <wp:positionV relativeFrom="margin">
                  <wp:align>top</wp:align>
                </wp:positionV>
                <wp:extent cx="2148840" cy="9296400"/>
                <wp:effectExtent l="0" t="0" r="3810" b="0"/>
                <wp:wrapSquare wrapText="bothSides"/>
                <wp:docPr id="235"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9296400"/>
                        </a:xfrm>
                        <a:prstGeom prst="rect">
                          <a:avLst/>
                        </a:prstGeom>
                        <a:noFill/>
                        <a:ln w="9525">
                          <a:noFill/>
                          <a:miter lim="800000"/>
                          <a:headEnd/>
                          <a:tailEnd/>
                        </a:ln>
                      </wps:spPr>
                      <wps:txbx>
                        <w:txbxContent>
                          <w:p w14:paraId="79B251FD" w14:textId="77777777" w:rsidR="00802774" w:rsidRDefault="000A5F41" w:rsidP="00802774">
                            <w:pPr>
                              <w:pStyle w:val="Photo"/>
                            </w:pPr>
                            <w:r w:rsidRPr="000A5F41">
                              <w:drawing>
                                <wp:inline distT="0" distB="0" distL="0" distR="0" wp14:anchorId="467770E7" wp14:editId="6F33177F">
                                  <wp:extent cx="2139950" cy="2139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950" cy="2139950"/>
                                          </a:xfrm>
                                          <a:prstGeom prst="rect">
                                            <a:avLst/>
                                          </a:prstGeom>
                                        </pic:spPr>
                                      </pic:pic>
                                    </a:graphicData>
                                  </a:graphic>
                                </wp:inline>
                              </w:drawing>
                            </w:r>
                          </w:p>
                          <w:p w14:paraId="490061C1" w14:textId="77777777" w:rsidR="00802774" w:rsidRPr="00FA2B22" w:rsidRDefault="000A5F41" w:rsidP="00802774">
                            <w:pPr>
                              <w:pStyle w:val="Title"/>
                              <w:rPr>
                                <w:sz w:val="28"/>
                              </w:rPr>
                            </w:pPr>
                            <w:r w:rsidRPr="00B3733F">
                              <w:rPr>
                                <w:color w:val="1D4296" w:themeColor="accent4" w:themeShade="80"/>
                                <w:sz w:val="28"/>
                              </w:rPr>
                              <w:t>gary</w:t>
                            </w:r>
                            <w:r>
                              <w:rPr>
                                <w:sz w:val="28"/>
                              </w:rPr>
                              <w:t xml:space="preserve"> </w:t>
                            </w:r>
                            <w:r w:rsidRPr="00B3733F">
                              <w:rPr>
                                <w:color w:val="1D4296" w:themeColor="accent4" w:themeShade="80"/>
                                <w:sz w:val="28"/>
                              </w:rPr>
                              <w:t>singh</w:t>
                            </w:r>
                          </w:p>
                          <w:p w14:paraId="2EB2F2EB"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age</w:t>
                            </w:r>
                            <w:r w:rsidRPr="002B6876">
                              <w:rPr>
                                <w:sz w:val="22"/>
                              </w:rPr>
                              <w:t xml:space="preserve">: </w:t>
                            </w:r>
                            <w:r w:rsidR="000A5F41">
                              <w:rPr>
                                <w:rFonts w:asciiTheme="minorHAnsi" w:hAnsiTheme="minorHAnsi" w:cstheme="minorHAnsi"/>
                                <w:color w:val="auto"/>
                                <w:sz w:val="22"/>
                              </w:rPr>
                              <w:t>36</w:t>
                            </w:r>
                          </w:p>
                          <w:p w14:paraId="221DF7FE"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work</w:t>
                            </w:r>
                            <w:r w:rsidRPr="002B6876">
                              <w:rPr>
                                <w:sz w:val="22"/>
                              </w:rPr>
                              <w:t xml:space="preserve">: </w:t>
                            </w:r>
                            <w:r w:rsidR="000A5F41">
                              <w:rPr>
                                <w:rFonts w:asciiTheme="minorHAnsi" w:hAnsiTheme="minorHAnsi" w:cstheme="minorHAnsi"/>
                                <w:color w:val="auto"/>
                                <w:sz w:val="22"/>
                              </w:rPr>
                              <w:t>regional director</w:t>
                            </w:r>
                          </w:p>
                          <w:p w14:paraId="72BF7DD9"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family</w:t>
                            </w:r>
                            <w:r w:rsidRPr="002B6876">
                              <w:rPr>
                                <w:sz w:val="22"/>
                              </w:rPr>
                              <w:t xml:space="preserve">: </w:t>
                            </w:r>
                            <w:r w:rsidR="000A5F41">
                              <w:rPr>
                                <w:rFonts w:asciiTheme="minorHAnsi" w:hAnsiTheme="minorHAnsi" w:cstheme="minorHAnsi"/>
                                <w:color w:val="auto"/>
                                <w:sz w:val="22"/>
                              </w:rPr>
                              <w:t>married</w:t>
                            </w:r>
                          </w:p>
                          <w:p w14:paraId="374BDEFA"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22"/>
                              </w:rPr>
                            </w:pPr>
                            <w:r w:rsidRPr="00B3733F">
                              <w:rPr>
                                <w:color w:val="1D4296" w:themeColor="accent4" w:themeShade="80"/>
                                <w:sz w:val="22"/>
                              </w:rPr>
                              <w:t>location</w:t>
                            </w:r>
                            <w:r w:rsidRPr="002B6876">
                              <w:rPr>
                                <w:sz w:val="22"/>
                              </w:rPr>
                              <w:t xml:space="preserve">: </w:t>
                            </w:r>
                            <w:r w:rsidR="000A5F41">
                              <w:rPr>
                                <w:rFonts w:asciiTheme="minorHAnsi" w:hAnsiTheme="minorHAnsi" w:cstheme="minorHAnsi"/>
                                <w:color w:val="auto"/>
                                <w:sz w:val="22"/>
                              </w:rPr>
                              <w:t>Chicago</w:t>
                            </w:r>
                            <w:r w:rsidRPr="002B6876">
                              <w:rPr>
                                <w:rFonts w:asciiTheme="minorHAnsi" w:hAnsiTheme="minorHAnsi" w:cstheme="minorHAnsi"/>
                                <w:color w:val="auto"/>
                                <w:sz w:val="22"/>
                              </w:rPr>
                              <w:t xml:space="preserve">, </w:t>
                            </w:r>
                            <w:r w:rsidR="000A5F41">
                              <w:rPr>
                                <w:rFonts w:asciiTheme="minorHAnsi" w:hAnsiTheme="minorHAnsi" w:cstheme="minorHAnsi"/>
                                <w:color w:val="auto"/>
                                <w:sz w:val="22"/>
                              </w:rPr>
                              <w:t>il</w:t>
                            </w:r>
                          </w:p>
                          <w:p w14:paraId="74B5DB15"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8"/>
                              </w:rPr>
                            </w:pPr>
                            <w:r w:rsidRPr="00B3733F">
                              <w:rPr>
                                <w:color w:val="1D4296" w:themeColor="accent4" w:themeShade="80"/>
                                <w:sz w:val="22"/>
                              </w:rPr>
                              <w:t>character</w:t>
                            </w:r>
                            <w:r w:rsidRPr="002B6876">
                              <w:rPr>
                                <w:sz w:val="22"/>
                              </w:rPr>
                              <w:t xml:space="preserve">: </w:t>
                            </w:r>
                            <w:r w:rsidR="000A5F41" w:rsidRPr="00B3733F">
                              <w:rPr>
                                <w:rFonts w:asciiTheme="minorHAnsi" w:hAnsiTheme="minorHAnsi" w:cstheme="minorHAnsi"/>
                                <w:color w:val="auto"/>
                                <w:sz w:val="22"/>
                              </w:rPr>
                              <w:t>planner</w:t>
                            </w:r>
                          </w:p>
                          <w:p w14:paraId="7FA2B2A8" w14:textId="77777777" w:rsidR="00802774" w:rsidRDefault="00802774" w:rsidP="00802774">
                            <w:pPr>
                              <w:pStyle w:val="Heading3"/>
                              <w:rPr>
                                <w:sz w:val="28"/>
                              </w:rPr>
                            </w:pPr>
                          </w:p>
                          <w:p w14:paraId="1FACC4F4" w14:textId="77777777" w:rsidR="00802774" w:rsidRPr="002B6876" w:rsidRDefault="00802774" w:rsidP="00802774">
                            <w:pPr>
                              <w:pStyle w:val="Heading3"/>
                              <w:rPr>
                                <w:sz w:val="28"/>
                              </w:rPr>
                            </w:pPr>
                            <w:r w:rsidRPr="00B3733F">
                              <w:rPr>
                                <w:color w:val="1D4296" w:themeColor="accent4" w:themeShade="80"/>
                                <w:sz w:val="28"/>
                              </w:rPr>
                              <w:t>bio</w:t>
                            </w:r>
                          </w:p>
                          <w:p w14:paraId="420C8A19" w14:textId="77777777" w:rsidR="00802774" w:rsidRPr="002B6876" w:rsidRDefault="000A5F41" w:rsidP="00802774">
                            <w:pPr>
                              <w:rPr>
                                <w:sz w:val="22"/>
                              </w:rPr>
                            </w:pPr>
                            <w:r>
                              <w:rPr>
                                <w:sz w:val="22"/>
                              </w:rPr>
                              <w:t>Gary is a regional director who travels 4-8 times each month for work. He has a specific region in which he travels and often visits the same cities and stays in the same hotels. He is frustrated by the fact that no matter how frequently he takes similar trips, he spends hours of his day booking travel. He expects his travel solutions to be as organized as he is.</w:t>
                            </w:r>
                          </w:p>
                          <w:p w14:paraId="761AC987" w14:textId="77777777" w:rsidR="00802774" w:rsidRPr="002B6876" w:rsidRDefault="00802774" w:rsidP="00802774">
                            <w:pPr>
                              <w:pStyle w:val="Heading2"/>
                            </w:pPr>
                            <w:r w:rsidRPr="00B3733F">
                              <w:rPr>
                                <w:color w:val="1D4296" w:themeColor="accent4" w:themeShade="80"/>
                              </w:rPr>
                              <w:t>Travel</w:t>
                            </w:r>
                            <w:r w:rsidRPr="002B6876">
                              <w:t xml:space="preserve"> </w:t>
                            </w:r>
                            <w:r w:rsidR="00B3733F">
                              <w:rPr>
                                <w:color w:val="1D4296" w:themeColor="accent4" w:themeShade="80"/>
                              </w:rPr>
                              <w:t>sites</w:t>
                            </w:r>
                            <w:r w:rsidRPr="002B6876">
                              <w:t>:</w:t>
                            </w:r>
                          </w:p>
                          <w:p w14:paraId="7CB2482F" w14:textId="77777777" w:rsidR="00802774" w:rsidRDefault="00802774" w:rsidP="00802774">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16194B37" wp14:editId="63673BFE">
                                      <wp:extent cx="1112520" cy="228600"/>
                                      <wp:effectExtent l="0" t="0" r="11430" b="0"/>
                                      <wp:docPr id="256" name="Chart 25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16194B37" wp14:editId="63673BFE">
                                      <wp:extent cx="1112520" cy="228600"/>
                                      <wp:effectExtent l="0" t="0" r="11430" b="0"/>
                                      <wp:docPr id="256" name="Chart 25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6" name="Chart 256"/>
                                              <pic:cNvPicPr>
                                                <a:picLocks noGrp="1" noRot="1" noChangeAspect="1" noMove="1" noResize="1" noEditPoints="1" noAdjustHandles="1" noChangeArrowheads="1" noChangeShapeType="1"/>
                                              </pic:cNvPicPr>
                                            </pic:nvPicPr>
                                            <pic:blipFill>
                                              <a:blip r:embed="rId28"/>
                                              <a:stretch>
                                                <a:fillRect/>
                                              </a:stretch>
                                            </pic:blipFill>
                                            <pic:spPr>
                                              <a:xfrm>
                                                <a:off x="0" y="0"/>
                                                <a:ext cx="1112520" cy="2286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0A757643" wp14:editId="5746ACE6">
                                      <wp:extent cx="1623060" cy="236220"/>
                                      <wp:effectExtent l="0" t="0" r="15240" b="11430"/>
                                      <wp:docPr id="257" name="Chart 25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0A757643" wp14:editId="5746ACE6">
                                      <wp:extent cx="1623060" cy="236220"/>
                                      <wp:effectExtent l="0" t="0" r="15240" b="11430"/>
                                      <wp:docPr id="257" name="Chart 25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7" name="Chart 257"/>
                                              <pic:cNvPicPr>
                                                <a:picLocks noGrp="1" noRot="1" noChangeAspect="1" noMove="1" noResize="1" noEditPoints="1" noAdjustHandles="1" noChangeArrowheads="1" noChangeShapeType="1"/>
                                              </pic:cNvPicPr>
                                            </pic:nvPicPr>
                                            <pic:blipFill>
                                              <a:blip r:embed="rId30"/>
                                              <a:stretch>
                                                <a:fillRect/>
                                              </a:stretch>
                                            </pic:blipFill>
                                            <pic:spPr>
                                              <a:xfrm>
                                                <a:off x="0" y="0"/>
                                                <a:ext cx="162306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4D63D51C" wp14:editId="09F3800C">
                                      <wp:extent cx="1356360" cy="228600"/>
                                      <wp:effectExtent l="0" t="0" r="15240" b="0"/>
                                      <wp:docPr id="258" name="Chart 25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4D63D51C" wp14:editId="09F3800C">
                                      <wp:extent cx="1356360" cy="228600"/>
                                      <wp:effectExtent l="0" t="0" r="15240" b="0"/>
                                      <wp:docPr id="258" name="Chart 25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8" name="Chart 258"/>
                                              <pic:cNvPicPr>
                                                <a:picLocks noGrp="1" noRot="1" noChangeAspect="1" noMove="1" noResize="1" noEditPoints="1" noAdjustHandles="1" noChangeArrowheads="1" noChangeShapeType="1"/>
                                              </pic:cNvPicPr>
                                            </pic:nvPicPr>
                                            <pic:blipFill>
                                              <a:blip r:embed="rId32"/>
                                              <a:stretch>
                                                <a:fillRect/>
                                              </a:stretch>
                                            </pic:blipFill>
                                            <pic:spPr>
                                              <a:xfrm>
                                                <a:off x="0" y="0"/>
                                                <a:ext cx="1356360" cy="2286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5D83FCE9" wp14:editId="2B8A6B76">
                                      <wp:extent cx="998220" cy="243840"/>
                                      <wp:effectExtent l="0" t="0" r="11430" b="3810"/>
                                      <wp:docPr id="259" name="Chart 25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5D83FCE9" wp14:editId="2B8A6B76">
                                      <wp:extent cx="998220" cy="243840"/>
                                      <wp:effectExtent l="0" t="0" r="11430" b="3810"/>
                                      <wp:docPr id="259" name="Chart 25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9" name="Chart 259"/>
                                              <pic:cNvPicPr>
                                                <a:picLocks noGrp="1" noRot="1" noChangeAspect="1" noMove="1" noResize="1" noEditPoints="1" noAdjustHandles="1" noChangeArrowheads="1" noChangeShapeType="1"/>
                                              </pic:cNvPicPr>
                                            </pic:nvPicPr>
                                            <pic:blipFill>
                                              <a:blip r:embed="rId34"/>
                                              <a:stretch>
                                                <a:fillRect/>
                                              </a:stretch>
                                            </pic:blipFill>
                                            <pic:spPr>
                                              <a:xfrm>
                                                <a:off x="0" y="0"/>
                                                <a:ext cx="998220" cy="24384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5E8834EC" w14:textId="77777777" w:rsidR="00802774" w:rsidRPr="002B6876" w:rsidRDefault="00802774" w:rsidP="00802774">
                            <w:pPr>
                              <w:pStyle w:val="Heading2"/>
                              <w:rPr>
                                <w:rFonts w:asciiTheme="minorHAnsi" w:hAnsiTheme="minorHAnsi" w:cstheme="minorHAnsi"/>
                                <w:noProof/>
                                <w:color w:val="auto"/>
                                <w:sz w:val="10"/>
                              </w:rPr>
                            </w:pPr>
                          </w:p>
                          <w:p w14:paraId="2A6339B2" w14:textId="77777777" w:rsidR="00802774" w:rsidRPr="00357F64" w:rsidRDefault="00802774" w:rsidP="00802774">
                            <w:pPr>
                              <w:pStyle w:val="Heading2"/>
                              <w:rPr>
                                <w:sz w:val="24"/>
                              </w:rPr>
                            </w:pPr>
                            <w:r w:rsidRPr="00B3733F">
                              <w:rPr>
                                <w:color w:val="1D4296" w:themeColor="accent4" w:themeShade="80"/>
                              </w:rPr>
                              <w:t>skills</w:t>
                            </w:r>
                            <w:r w:rsidRPr="00357F64">
                              <w:rPr>
                                <w:sz w:val="24"/>
                              </w:rPr>
                              <w:t>:</w:t>
                            </w:r>
                          </w:p>
                          <w:p w14:paraId="3BA93416" w14:textId="77777777" w:rsidR="00802774" w:rsidRDefault="00802774" w:rsidP="00802774">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78494829" wp14:editId="2E6232E0">
                                      <wp:extent cx="2004060" cy="266700"/>
                                      <wp:effectExtent l="0" t="0" r="15240" b="0"/>
                                      <wp:docPr id="260" name="Chart 26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78494829" wp14:editId="2E6232E0">
                                      <wp:extent cx="2004060" cy="266700"/>
                                      <wp:effectExtent l="0" t="0" r="15240" b="0"/>
                                      <wp:docPr id="260" name="Chart 26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0" name="Chart 260"/>
                                              <pic:cNvPicPr>
                                                <a:picLocks noGrp="1" noRot="1" noChangeAspect="1" noMove="1" noResize="1" noEditPoints="1" noAdjustHandles="1" noChangeArrowheads="1" noChangeShapeType="1"/>
                                              </pic:cNvPicPr>
                                            </pic:nvPicPr>
                                            <pic:blipFill>
                                              <a:blip r:embed="rId36"/>
                                              <a:stretch>
                                                <a:fillRect/>
                                              </a:stretch>
                                            </pic:blipFill>
                                            <pic:spPr>
                                              <a:xfrm>
                                                <a:off x="0" y="0"/>
                                                <a:ext cx="2004060" cy="2667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08467719" wp14:editId="1253A4A5">
                                      <wp:extent cx="1744980" cy="281940"/>
                                      <wp:effectExtent l="0" t="0" r="7620" b="3810"/>
                                      <wp:docPr id="261" name="Chart 26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08467719" wp14:editId="1253A4A5">
                                      <wp:extent cx="1744980" cy="281940"/>
                                      <wp:effectExtent l="0" t="0" r="7620" b="3810"/>
                                      <wp:docPr id="261" name="Chart 26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1" name="Chart 261"/>
                                              <pic:cNvPicPr>
                                                <a:picLocks noGrp="1" noRot="1" noChangeAspect="1" noMove="1" noResize="1" noEditPoints="1" noAdjustHandles="1" noChangeArrowheads="1" noChangeShapeType="1"/>
                                              </pic:cNvPicPr>
                                            </pic:nvPicPr>
                                            <pic:blipFill>
                                              <a:blip r:embed="rId38"/>
                                              <a:stretch>
                                                <a:fillRect/>
                                              </a:stretch>
                                            </pic:blipFill>
                                            <pic:spPr>
                                              <a:xfrm>
                                                <a:off x="0" y="0"/>
                                                <a:ext cx="1744980" cy="28194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2DE00803" wp14:editId="06A02C2B">
                                      <wp:extent cx="1097280" cy="266700"/>
                                      <wp:effectExtent l="0" t="0" r="7620" b="0"/>
                                      <wp:docPr id="262" name="Chart 26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2DE00803" wp14:editId="06A02C2B">
                                      <wp:extent cx="1097280" cy="266700"/>
                                      <wp:effectExtent l="0" t="0" r="7620" b="0"/>
                                      <wp:docPr id="262" name="Chart 26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2" name="Chart 262"/>
                                              <pic:cNvPicPr>
                                                <a:picLocks noGrp="1" noRot="1" noChangeAspect="1" noMove="1" noResize="1" noEditPoints="1" noAdjustHandles="1" noChangeArrowheads="1" noChangeShapeType="1"/>
                                              </pic:cNvPicPr>
                                            </pic:nvPicPr>
                                            <pic:blipFill>
                                              <a:blip r:embed="rId40"/>
                                              <a:stretch>
                                                <a:fillRect/>
                                              </a:stretch>
                                            </pic:blipFill>
                                            <pic:spPr>
                                              <a:xfrm>
                                                <a:off x="0" y="0"/>
                                                <a:ext cx="1097280" cy="2667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49CB0F43" wp14:editId="0E156C89">
                                      <wp:extent cx="1508760" cy="266700"/>
                                      <wp:effectExtent l="0" t="0" r="15240" b="0"/>
                                      <wp:docPr id="263" name="Chart 26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49CB0F43" wp14:editId="0E156C89">
                                      <wp:extent cx="1508760" cy="266700"/>
                                      <wp:effectExtent l="0" t="0" r="15240" b="0"/>
                                      <wp:docPr id="263" name="Chart 26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3" name="Chart 263"/>
                                              <pic:cNvPicPr>
                                                <a:picLocks noGrp="1" noRot="1" noChangeAspect="1" noMove="1" noResize="1" noEditPoints="1" noAdjustHandles="1" noChangeArrowheads="1" noChangeShapeType="1"/>
                                              </pic:cNvPicPr>
                                            </pic:nvPicPr>
                                            <pic:blipFill>
                                              <a:blip r:embed="rId42"/>
                                              <a:stretch>
                                                <a:fillRect/>
                                              </a:stretch>
                                            </pic:blipFill>
                                            <pic:spPr>
                                              <a:xfrm>
                                                <a:off x="0" y="0"/>
                                                <a:ext cx="1508760" cy="26670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65400256" w14:textId="77777777" w:rsidR="00802774" w:rsidRPr="00D70C15" w:rsidRDefault="00802774" w:rsidP="00802774">
                            <w:pPr>
                              <w:pStyle w:val="Heading2"/>
                              <w:rPr>
                                <w:rFonts w:asciiTheme="minorHAnsi" w:hAnsiTheme="minorHAnsi" w:cstheme="minorHAnsi"/>
                                <w:color w:val="auto"/>
                                <w:sz w:val="24"/>
                              </w:rPr>
                            </w:pPr>
                          </w:p>
                          <w:p w14:paraId="63A68EFB" w14:textId="77777777" w:rsidR="00802774" w:rsidRPr="00357F64" w:rsidRDefault="00802774" w:rsidP="00802774">
                            <w:pPr>
                              <w:pStyle w:val="Heading2"/>
                              <w:rPr>
                                <w:sz w:val="24"/>
                              </w:rPr>
                            </w:pPr>
                          </w:p>
                          <w:p w14:paraId="07C8290D" w14:textId="77777777" w:rsidR="00802774" w:rsidRPr="00357F64" w:rsidRDefault="00802774" w:rsidP="00802774">
                            <w:pPr>
                              <w:pStyle w:val="Heading2"/>
                              <w:rPr>
                                <w:rFonts w:asciiTheme="minorHAnsi" w:hAnsiTheme="minorHAnsi" w:cstheme="minorHAnsi"/>
                                <w:color w:val="auto"/>
                                <w:sz w:val="24"/>
                              </w:rPr>
                            </w:pPr>
                          </w:p>
                          <w:p w14:paraId="24DB807C" w14:textId="77777777" w:rsidR="00802774" w:rsidRDefault="00802774" w:rsidP="00802774">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9ABD2" id="_x0000_s1027" type="#_x0000_t202" alt="Sidebar text box" style="position:absolute;margin-left:56.4pt;margin-top:0;width:169.2pt;height:732pt;z-index:251661312;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" filled="f" stroked="f">
                <v:textbox inset="0,0,0,0">
                  <w:txbxContent>
                    <w:p w14:paraId="79B251FD" w14:textId="77777777" w:rsidR="00802774" w:rsidRDefault="000A5F41" w:rsidP="00802774">
                      <w:pPr>
                        <w:pStyle w:val="Photo"/>
                      </w:pPr>
                      <w:r w:rsidRPr="000A5F41">
                        <w:drawing>
                          <wp:inline distT="0" distB="0" distL="0" distR="0" wp14:anchorId="467770E7" wp14:editId="6F33177F">
                            <wp:extent cx="2139950" cy="2139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950" cy="2139950"/>
                                    </a:xfrm>
                                    <a:prstGeom prst="rect">
                                      <a:avLst/>
                                    </a:prstGeom>
                                  </pic:spPr>
                                </pic:pic>
                              </a:graphicData>
                            </a:graphic>
                          </wp:inline>
                        </w:drawing>
                      </w:r>
                    </w:p>
                    <w:p w14:paraId="490061C1" w14:textId="77777777" w:rsidR="00802774" w:rsidRPr="00FA2B22" w:rsidRDefault="000A5F41" w:rsidP="00802774">
                      <w:pPr>
                        <w:pStyle w:val="Title"/>
                        <w:rPr>
                          <w:sz w:val="28"/>
                        </w:rPr>
                      </w:pPr>
                      <w:r w:rsidRPr="00B3733F">
                        <w:rPr>
                          <w:color w:val="1D4296" w:themeColor="accent4" w:themeShade="80"/>
                          <w:sz w:val="28"/>
                        </w:rPr>
                        <w:t>gary</w:t>
                      </w:r>
                      <w:r>
                        <w:rPr>
                          <w:sz w:val="28"/>
                        </w:rPr>
                        <w:t xml:space="preserve"> </w:t>
                      </w:r>
                      <w:r w:rsidRPr="00B3733F">
                        <w:rPr>
                          <w:color w:val="1D4296" w:themeColor="accent4" w:themeShade="80"/>
                          <w:sz w:val="28"/>
                        </w:rPr>
                        <w:t>singh</w:t>
                      </w:r>
                    </w:p>
                    <w:p w14:paraId="2EB2F2EB"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age</w:t>
                      </w:r>
                      <w:r w:rsidRPr="002B6876">
                        <w:rPr>
                          <w:sz w:val="22"/>
                        </w:rPr>
                        <w:t xml:space="preserve">: </w:t>
                      </w:r>
                      <w:r w:rsidR="000A5F41">
                        <w:rPr>
                          <w:rFonts w:asciiTheme="minorHAnsi" w:hAnsiTheme="minorHAnsi" w:cstheme="minorHAnsi"/>
                          <w:color w:val="auto"/>
                          <w:sz w:val="22"/>
                        </w:rPr>
                        <w:t>36</w:t>
                      </w:r>
                    </w:p>
                    <w:p w14:paraId="221DF7FE"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work</w:t>
                      </w:r>
                      <w:r w:rsidRPr="002B6876">
                        <w:rPr>
                          <w:sz w:val="22"/>
                        </w:rPr>
                        <w:t xml:space="preserve">: </w:t>
                      </w:r>
                      <w:r w:rsidR="000A5F41">
                        <w:rPr>
                          <w:rFonts w:asciiTheme="minorHAnsi" w:hAnsiTheme="minorHAnsi" w:cstheme="minorHAnsi"/>
                          <w:color w:val="auto"/>
                          <w:sz w:val="22"/>
                        </w:rPr>
                        <w:t>regional director</w:t>
                      </w:r>
                    </w:p>
                    <w:p w14:paraId="72BF7DD9"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6"/>
                        </w:rPr>
                      </w:pPr>
                      <w:r w:rsidRPr="00B3733F">
                        <w:rPr>
                          <w:color w:val="1D4296" w:themeColor="accent4" w:themeShade="80"/>
                          <w:sz w:val="22"/>
                        </w:rPr>
                        <w:t>family</w:t>
                      </w:r>
                      <w:r w:rsidRPr="002B6876">
                        <w:rPr>
                          <w:sz w:val="22"/>
                        </w:rPr>
                        <w:t xml:space="preserve">: </w:t>
                      </w:r>
                      <w:r w:rsidR="000A5F41">
                        <w:rPr>
                          <w:rFonts w:asciiTheme="minorHAnsi" w:hAnsiTheme="minorHAnsi" w:cstheme="minorHAnsi"/>
                          <w:color w:val="auto"/>
                          <w:sz w:val="22"/>
                        </w:rPr>
                        <w:t>married</w:t>
                      </w:r>
                    </w:p>
                    <w:p w14:paraId="374BDEFA"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22"/>
                        </w:rPr>
                      </w:pPr>
                      <w:r w:rsidRPr="00B3733F">
                        <w:rPr>
                          <w:color w:val="1D4296" w:themeColor="accent4" w:themeShade="80"/>
                          <w:sz w:val="22"/>
                        </w:rPr>
                        <w:t>location</w:t>
                      </w:r>
                      <w:r w:rsidRPr="002B6876">
                        <w:rPr>
                          <w:sz w:val="22"/>
                        </w:rPr>
                        <w:t xml:space="preserve">: </w:t>
                      </w:r>
                      <w:r w:rsidR="000A5F41">
                        <w:rPr>
                          <w:rFonts w:asciiTheme="minorHAnsi" w:hAnsiTheme="minorHAnsi" w:cstheme="minorHAnsi"/>
                          <w:color w:val="auto"/>
                          <w:sz w:val="22"/>
                        </w:rPr>
                        <w:t>Chicago</w:t>
                      </w:r>
                      <w:r w:rsidRPr="002B6876">
                        <w:rPr>
                          <w:rFonts w:asciiTheme="minorHAnsi" w:hAnsiTheme="minorHAnsi" w:cstheme="minorHAnsi"/>
                          <w:color w:val="auto"/>
                          <w:sz w:val="22"/>
                        </w:rPr>
                        <w:t xml:space="preserve">, </w:t>
                      </w:r>
                      <w:r w:rsidR="000A5F41">
                        <w:rPr>
                          <w:rFonts w:asciiTheme="minorHAnsi" w:hAnsiTheme="minorHAnsi" w:cstheme="minorHAnsi"/>
                          <w:color w:val="auto"/>
                          <w:sz w:val="22"/>
                        </w:rPr>
                        <w:t>il</w:t>
                      </w:r>
                    </w:p>
                    <w:p w14:paraId="74B5DB15" w14:textId="77777777" w:rsidR="00802774" w:rsidRPr="002B6876" w:rsidRDefault="00802774" w:rsidP="00802774">
                      <w:pPr>
                        <w:pStyle w:val="Heading1"/>
                        <w:pBdr>
                          <w:top w:val="single" w:sz="4" w:space="29" w:color="864A04" w:themeColor="accent1" w:themeShade="80"/>
                        </w:pBdr>
                        <w:rPr>
                          <w:rFonts w:asciiTheme="minorHAnsi" w:hAnsiTheme="minorHAnsi" w:cstheme="minorHAnsi"/>
                          <w:color w:val="auto"/>
                          <w:sz w:val="18"/>
                        </w:rPr>
                      </w:pPr>
                      <w:r w:rsidRPr="00B3733F">
                        <w:rPr>
                          <w:color w:val="1D4296" w:themeColor="accent4" w:themeShade="80"/>
                          <w:sz w:val="22"/>
                        </w:rPr>
                        <w:t>character</w:t>
                      </w:r>
                      <w:r w:rsidRPr="002B6876">
                        <w:rPr>
                          <w:sz w:val="22"/>
                        </w:rPr>
                        <w:t xml:space="preserve">: </w:t>
                      </w:r>
                      <w:r w:rsidR="000A5F41" w:rsidRPr="00B3733F">
                        <w:rPr>
                          <w:rFonts w:asciiTheme="minorHAnsi" w:hAnsiTheme="minorHAnsi" w:cstheme="minorHAnsi"/>
                          <w:color w:val="auto"/>
                          <w:sz w:val="22"/>
                        </w:rPr>
                        <w:t>planner</w:t>
                      </w:r>
                    </w:p>
                    <w:p w14:paraId="7FA2B2A8" w14:textId="77777777" w:rsidR="00802774" w:rsidRDefault="00802774" w:rsidP="00802774">
                      <w:pPr>
                        <w:pStyle w:val="Heading3"/>
                        <w:rPr>
                          <w:sz w:val="28"/>
                        </w:rPr>
                      </w:pPr>
                    </w:p>
                    <w:p w14:paraId="1FACC4F4" w14:textId="77777777" w:rsidR="00802774" w:rsidRPr="002B6876" w:rsidRDefault="00802774" w:rsidP="00802774">
                      <w:pPr>
                        <w:pStyle w:val="Heading3"/>
                        <w:rPr>
                          <w:sz w:val="28"/>
                        </w:rPr>
                      </w:pPr>
                      <w:r w:rsidRPr="00B3733F">
                        <w:rPr>
                          <w:color w:val="1D4296" w:themeColor="accent4" w:themeShade="80"/>
                          <w:sz w:val="28"/>
                        </w:rPr>
                        <w:t>bio</w:t>
                      </w:r>
                    </w:p>
                    <w:p w14:paraId="420C8A19" w14:textId="77777777" w:rsidR="00802774" w:rsidRPr="002B6876" w:rsidRDefault="000A5F41" w:rsidP="00802774">
                      <w:pPr>
                        <w:rPr>
                          <w:sz w:val="22"/>
                        </w:rPr>
                      </w:pPr>
                      <w:r>
                        <w:rPr>
                          <w:sz w:val="22"/>
                        </w:rPr>
                        <w:t>Gary is a regional director who travels 4-8 times each month for work. He has a specific region in which he travels and often visits the same cities and stays in the same hotels. He is frustrated by the fact that no matter how frequently he takes similar trips, he spends hours of his day booking travel. He expects his travel solutions to be as organized as he is.</w:t>
                      </w:r>
                    </w:p>
                    <w:p w14:paraId="761AC987" w14:textId="77777777" w:rsidR="00802774" w:rsidRPr="002B6876" w:rsidRDefault="00802774" w:rsidP="00802774">
                      <w:pPr>
                        <w:pStyle w:val="Heading2"/>
                      </w:pPr>
                      <w:r w:rsidRPr="00B3733F">
                        <w:rPr>
                          <w:color w:val="1D4296" w:themeColor="accent4" w:themeShade="80"/>
                        </w:rPr>
                        <w:t>Travel</w:t>
                      </w:r>
                      <w:r w:rsidRPr="002B6876">
                        <w:t xml:space="preserve"> </w:t>
                      </w:r>
                      <w:r w:rsidR="00B3733F">
                        <w:rPr>
                          <w:color w:val="1D4296" w:themeColor="accent4" w:themeShade="80"/>
                        </w:rPr>
                        <w:t>sites</w:t>
                      </w:r>
                      <w:r w:rsidRPr="002B6876">
                        <w:t>:</w:t>
                      </w:r>
                    </w:p>
                    <w:p w14:paraId="7CB2482F" w14:textId="77777777" w:rsidR="00802774" w:rsidRDefault="00802774" w:rsidP="00802774">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16194B37" wp14:editId="63673BFE">
                                <wp:extent cx="1112520" cy="228600"/>
                                <wp:effectExtent l="0" t="0" r="11430" b="0"/>
                                <wp:docPr id="256" name="Chart 25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16194B37" wp14:editId="63673BFE">
                                <wp:extent cx="1112520" cy="228600"/>
                                <wp:effectExtent l="0" t="0" r="11430" b="0"/>
                                <wp:docPr id="256" name="Chart 25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6" name="Chart 256"/>
                                        <pic:cNvPicPr>
                                          <a:picLocks noGrp="1" noRot="1" noChangeAspect="1" noMove="1" noResize="1" noEditPoints="1" noAdjustHandles="1" noChangeArrowheads="1" noChangeShapeType="1"/>
                                        </pic:cNvPicPr>
                                      </pic:nvPicPr>
                                      <pic:blipFill>
                                        <a:blip r:embed="rId28"/>
                                        <a:stretch>
                                          <a:fillRect/>
                                        </a:stretch>
                                      </pic:blipFill>
                                      <pic:spPr>
                                        <a:xfrm>
                                          <a:off x="0" y="0"/>
                                          <a:ext cx="1112520" cy="2286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0A757643" wp14:editId="5746ACE6">
                                <wp:extent cx="1623060" cy="236220"/>
                                <wp:effectExtent l="0" t="0" r="15240" b="11430"/>
                                <wp:docPr id="257" name="Chart 25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0A757643" wp14:editId="5746ACE6">
                                <wp:extent cx="1623060" cy="236220"/>
                                <wp:effectExtent l="0" t="0" r="15240" b="11430"/>
                                <wp:docPr id="257" name="Chart 25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7" name="Chart 257"/>
                                        <pic:cNvPicPr>
                                          <a:picLocks noGrp="1" noRot="1" noChangeAspect="1" noMove="1" noResize="1" noEditPoints="1" noAdjustHandles="1" noChangeArrowheads="1" noChangeShapeType="1"/>
                                        </pic:cNvPicPr>
                                      </pic:nvPicPr>
                                      <pic:blipFill>
                                        <a:blip r:embed="rId30"/>
                                        <a:stretch>
                                          <a:fillRect/>
                                        </a:stretch>
                                      </pic:blipFill>
                                      <pic:spPr>
                                        <a:xfrm>
                                          <a:off x="0" y="0"/>
                                          <a:ext cx="1623060" cy="23622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4D63D51C" wp14:editId="09F3800C">
                                <wp:extent cx="1356360" cy="228600"/>
                                <wp:effectExtent l="0" t="0" r="15240" b="0"/>
                                <wp:docPr id="258" name="Chart 25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4D63D51C" wp14:editId="09F3800C">
                                <wp:extent cx="1356360" cy="228600"/>
                                <wp:effectExtent l="0" t="0" r="15240" b="0"/>
                                <wp:docPr id="258" name="Chart 25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8" name="Chart 258"/>
                                        <pic:cNvPicPr>
                                          <a:picLocks noGrp="1" noRot="1" noChangeAspect="1" noMove="1" noResize="1" noEditPoints="1" noAdjustHandles="1" noChangeArrowheads="1" noChangeShapeType="1"/>
                                        </pic:cNvPicPr>
                                      </pic:nvPicPr>
                                      <pic:blipFill>
                                        <a:blip r:embed="rId32"/>
                                        <a:stretch>
                                          <a:fillRect/>
                                        </a:stretch>
                                      </pic:blipFill>
                                      <pic:spPr>
                                        <a:xfrm>
                                          <a:off x="0" y="0"/>
                                          <a:ext cx="1356360" cy="2286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5D83FCE9" wp14:editId="2B8A6B76">
                                <wp:extent cx="998220" cy="243840"/>
                                <wp:effectExtent l="0" t="0" r="11430" b="3810"/>
                                <wp:docPr id="259" name="Chart 25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5D83FCE9" wp14:editId="2B8A6B76">
                                <wp:extent cx="998220" cy="243840"/>
                                <wp:effectExtent l="0" t="0" r="11430" b="3810"/>
                                <wp:docPr id="259" name="Chart 25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9" name="Chart 259"/>
                                        <pic:cNvPicPr>
                                          <a:picLocks noGrp="1" noRot="1" noChangeAspect="1" noMove="1" noResize="1" noEditPoints="1" noAdjustHandles="1" noChangeArrowheads="1" noChangeShapeType="1"/>
                                        </pic:cNvPicPr>
                                      </pic:nvPicPr>
                                      <pic:blipFill>
                                        <a:blip r:embed="rId34"/>
                                        <a:stretch>
                                          <a:fillRect/>
                                        </a:stretch>
                                      </pic:blipFill>
                                      <pic:spPr>
                                        <a:xfrm>
                                          <a:off x="0" y="0"/>
                                          <a:ext cx="998220" cy="24384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5E8834EC" w14:textId="77777777" w:rsidR="00802774" w:rsidRPr="002B6876" w:rsidRDefault="00802774" w:rsidP="00802774">
                      <w:pPr>
                        <w:pStyle w:val="Heading2"/>
                        <w:rPr>
                          <w:rFonts w:asciiTheme="minorHAnsi" w:hAnsiTheme="minorHAnsi" w:cstheme="minorHAnsi"/>
                          <w:noProof/>
                          <w:color w:val="auto"/>
                          <w:sz w:val="10"/>
                        </w:rPr>
                      </w:pPr>
                    </w:p>
                    <w:p w14:paraId="2A6339B2" w14:textId="77777777" w:rsidR="00802774" w:rsidRPr="00357F64" w:rsidRDefault="00802774" w:rsidP="00802774">
                      <w:pPr>
                        <w:pStyle w:val="Heading2"/>
                        <w:rPr>
                          <w:sz w:val="24"/>
                        </w:rPr>
                      </w:pPr>
                      <w:r w:rsidRPr="00B3733F">
                        <w:rPr>
                          <w:color w:val="1D4296" w:themeColor="accent4" w:themeShade="80"/>
                        </w:rPr>
                        <w:t>skills</w:t>
                      </w:r>
                      <w:r w:rsidRPr="00357F64">
                        <w:rPr>
                          <w:sz w:val="24"/>
                        </w:rPr>
                        <w:t>:</w:t>
                      </w:r>
                    </w:p>
                    <w:p w14:paraId="3BA93416" w14:textId="77777777" w:rsidR="00802774" w:rsidRDefault="00802774" w:rsidP="00802774">
                      <w:pPr>
                        <w:pStyle w:val="Heading2"/>
                        <w:rPr>
                          <w:rFonts w:asciiTheme="minorHAnsi" w:hAnsiTheme="minorHAnsi" w:cstheme="minorHAnsi"/>
                          <w:noProof/>
                          <w:color w:val="auto"/>
                          <w:sz w:val="24"/>
                        </w:rPr>
                      </w:pPr>
                      <w:r>
                        <w:rPr>
                          <w:rFonts w:asciiTheme="minorHAnsi" w:hAnsiTheme="minorHAnsi" w:cstheme="minorHAnsi"/>
                          <w:noProof/>
                          <w:color w:val="auto"/>
                          <w:sz w:val="24"/>
                        </w:rPr>
                        <mc:AlternateContent>
                          <mc:Choice Requires="cx2">
                            <w:drawing>
                              <wp:inline distT="0" distB="0" distL="0" distR="0" wp14:anchorId="78494829" wp14:editId="2E6232E0">
                                <wp:extent cx="2004060" cy="266700"/>
                                <wp:effectExtent l="0" t="0" r="15240" b="0"/>
                                <wp:docPr id="260" name="Chart 26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78494829" wp14:editId="2E6232E0">
                                <wp:extent cx="2004060" cy="266700"/>
                                <wp:effectExtent l="0" t="0" r="15240" b="0"/>
                                <wp:docPr id="260" name="Chart 26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0" name="Chart 260"/>
                                        <pic:cNvPicPr>
                                          <a:picLocks noGrp="1" noRot="1" noChangeAspect="1" noMove="1" noResize="1" noEditPoints="1" noAdjustHandles="1" noChangeArrowheads="1" noChangeShapeType="1"/>
                                        </pic:cNvPicPr>
                                      </pic:nvPicPr>
                                      <pic:blipFill>
                                        <a:blip r:embed="rId36"/>
                                        <a:stretch>
                                          <a:fillRect/>
                                        </a:stretch>
                                      </pic:blipFill>
                                      <pic:spPr>
                                        <a:xfrm>
                                          <a:off x="0" y="0"/>
                                          <a:ext cx="2004060" cy="2667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08467719" wp14:editId="1253A4A5">
                                <wp:extent cx="1744980" cy="281940"/>
                                <wp:effectExtent l="0" t="0" r="7620" b="3810"/>
                                <wp:docPr id="261" name="Chart 26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08467719" wp14:editId="1253A4A5">
                                <wp:extent cx="1744980" cy="281940"/>
                                <wp:effectExtent l="0" t="0" r="7620" b="3810"/>
                                <wp:docPr id="261" name="Chart 26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1" name="Chart 261"/>
                                        <pic:cNvPicPr>
                                          <a:picLocks noGrp="1" noRot="1" noChangeAspect="1" noMove="1" noResize="1" noEditPoints="1" noAdjustHandles="1" noChangeArrowheads="1" noChangeShapeType="1"/>
                                        </pic:cNvPicPr>
                                      </pic:nvPicPr>
                                      <pic:blipFill>
                                        <a:blip r:embed="rId38"/>
                                        <a:stretch>
                                          <a:fillRect/>
                                        </a:stretch>
                                      </pic:blipFill>
                                      <pic:spPr>
                                        <a:xfrm>
                                          <a:off x="0" y="0"/>
                                          <a:ext cx="1744980" cy="28194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2DE00803" wp14:editId="06A02C2B">
                                <wp:extent cx="1097280" cy="266700"/>
                                <wp:effectExtent l="0" t="0" r="7620" b="0"/>
                                <wp:docPr id="262" name="Chart 26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2DE00803" wp14:editId="06A02C2B">
                                <wp:extent cx="1097280" cy="266700"/>
                                <wp:effectExtent l="0" t="0" r="7620" b="0"/>
                                <wp:docPr id="262" name="Chart 26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2" name="Chart 262"/>
                                        <pic:cNvPicPr>
                                          <a:picLocks noGrp="1" noRot="1" noChangeAspect="1" noMove="1" noResize="1" noEditPoints="1" noAdjustHandles="1" noChangeArrowheads="1" noChangeShapeType="1"/>
                                        </pic:cNvPicPr>
                                      </pic:nvPicPr>
                                      <pic:blipFill>
                                        <a:blip r:embed="rId40"/>
                                        <a:stretch>
                                          <a:fillRect/>
                                        </a:stretch>
                                      </pic:blipFill>
                                      <pic:spPr>
                                        <a:xfrm>
                                          <a:off x="0" y="0"/>
                                          <a:ext cx="1097280" cy="266700"/>
                                        </a:xfrm>
                                        <a:prstGeom prst="rect">
                                          <a:avLst/>
                                        </a:prstGeom>
                                      </pic:spPr>
                                    </pic:pic>
                                  </a:graphicData>
                                </a:graphic>
                              </wp:inline>
                            </w:drawing>
                          </mc:Fallback>
                        </mc:AlternateContent>
                      </w:r>
                      <w:r>
                        <w:rPr>
                          <w:rFonts w:asciiTheme="minorHAnsi" w:hAnsiTheme="minorHAnsi" w:cstheme="minorHAnsi"/>
                          <w:noProof/>
                          <w:color w:val="auto"/>
                          <w:sz w:val="24"/>
                        </w:rPr>
                        <mc:AlternateContent>
                          <mc:Choice Requires="cx2">
                            <w:drawing>
                              <wp:inline distT="0" distB="0" distL="0" distR="0" wp14:anchorId="49CB0F43" wp14:editId="0E156C89">
                                <wp:extent cx="1508760" cy="266700"/>
                                <wp:effectExtent l="0" t="0" r="15240" b="0"/>
                                <wp:docPr id="263" name="Chart 26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49CB0F43" wp14:editId="0E156C89">
                                <wp:extent cx="1508760" cy="266700"/>
                                <wp:effectExtent l="0" t="0" r="15240" b="0"/>
                                <wp:docPr id="263" name="Chart 26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3" name="Chart 263"/>
                                        <pic:cNvPicPr>
                                          <a:picLocks noGrp="1" noRot="1" noChangeAspect="1" noMove="1" noResize="1" noEditPoints="1" noAdjustHandles="1" noChangeArrowheads="1" noChangeShapeType="1"/>
                                        </pic:cNvPicPr>
                                      </pic:nvPicPr>
                                      <pic:blipFill>
                                        <a:blip r:embed="rId42"/>
                                        <a:stretch>
                                          <a:fillRect/>
                                        </a:stretch>
                                      </pic:blipFill>
                                      <pic:spPr>
                                        <a:xfrm>
                                          <a:off x="0" y="0"/>
                                          <a:ext cx="1508760" cy="266700"/>
                                        </a:xfrm>
                                        <a:prstGeom prst="rect">
                                          <a:avLst/>
                                        </a:prstGeom>
                                      </pic:spPr>
                                    </pic:pic>
                                  </a:graphicData>
                                </a:graphic>
                              </wp:inline>
                            </w:drawing>
                          </mc:Fallback>
                        </mc:AlternateContent>
                      </w:r>
                      <w:r w:rsidRPr="00D70C15">
                        <w:rPr>
                          <w:rFonts w:asciiTheme="minorHAnsi" w:hAnsiTheme="minorHAnsi" w:cstheme="minorHAnsi"/>
                          <w:noProof/>
                          <w:color w:val="auto"/>
                          <w:sz w:val="24"/>
                        </w:rPr>
                        <w:t xml:space="preserve"> </w:t>
                      </w:r>
                    </w:p>
                    <w:p w14:paraId="65400256" w14:textId="77777777" w:rsidR="00802774" w:rsidRPr="00D70C15" w:rsidRDefault="00802774" w:rsidP="00802774">
                      <w:pPr>
                        <w:pStyle w:val="Heading2"/>
                        <w:rPr>
                          <w:rFonts w:asciiTheme="minorHAnsi" w:hAnsiTheme="minorHAnsi" w:cstheme="minorHAnsi"/>
                          <w:color w:val="auto"/>
                          <w:sz w:val="24"/>
                        </w:rPr>
                      </w:pPr>
                    </w:p>
                    <w:p w14:paraId="63A68EFB" w14:textId="77777777" w:rsidR="00802774" w:rsidRPr="00357F64" w:rsidRDefault="00802774" w:rsidP="00802774">
                      <w:pPr>
                        <w:pStyle w:val="Heading2"/>
                        <w:rPr>
                          <w:sz w:val="24"/>
                        </w:rPr>
                      </w:pPr>
                    </w:p>
                    <w:p w14:paraId="07C8290D" w14:textId="77777777" w:rsidR="00802774" w:rsidRPr="00357F64" w:rsidRDefault="00802774" w:rsidP="00802774">
                      <w:pPr>
                        <w:pStyle w:val="Heading2"/>
                        <w:rPr>
                          <w:rFonts w:asciiTheme="minorHAnsi" w:hAnsiTheme="minorHAnsi" w:cstheme="minorHAnsi"/>
                          <w:color w:val="auto"/>
                          <w:sz w:val="24"/>
                        </w:rPr>
                      </w:pPr>
                    </w:p>
                    <w:p w14:paraId="24DB807C" w14:textId="77777777" w:rsidR="00802774" w:rsidRDefault="00802774" w:rsidP="00802774">
                      <w:pPr>
                        <w:pStyle w:val="ContactInfo"/>
                      </w:pPr>
                    </w:p>
                  </w:txbxContent>
                </v:textbox>
                <w10:wrap type="square" anchorx="page" anchory="margin"/>
                <w10:anchorlock/>
              </v:shape>
            </w:pict>
          </mc:Fallback>
        </mc:AlternateContent>
      </w:r>
      <w:r w:rsidRPr="00B3733F">
        <w:rPr>
          <w:color w:val="1D4296" w:themeColor="accent4" w:themeShade="80"/>
          <w:sz w:val="24"/>
        </w:rPr>
        <w:t>Goals</w:t>
      </w:r>
    </w:p>
    <w:p w14:paraId="42A3CE29" w14:textId="77777777" w:rsidR="00802774" w:rsidRPr="00367FD1" w:rsidRDefault="00802774" w:rsidP="00802774">
      <w:pPr>
        <w:pStyle w:val="Heading4"/>
        <w:rPr>
          <w:sz w:val="22"/>
        </w:rPr>
        <w:sectPr w:rsidR="00802774" w:rsidRPr="00367FD1" w:rsidSect="00802774">
          <w:headerReference w:type="default" r:id="rId43"/>
          <w:type w:val="continuous"/>
          <w:pgSz w:w="12240" w:h="15840"/>
          <w:pgMar w:top="630" w:right="1080" w:bottom="540" w:left="4867" w:header="576" w:footer="720" w:gutter="0"/>
          <w:cols w:space="720"/>
          <w:titlePg/>
          <w:docGrid w:linePitch="360"/>
        </w:sectPr>
      </w:pPr>
    </w:p>
    <w:p w14:paraId="2128CDB1" w14:textId="77777777" w:rsidR="00802774" w:rsidRPr="00367FD1" w:rsidRDefault="00802774" w:rsidP="00802774">
      <w:pPr>
        <w:pStyle w:val="Heading4"/>
        <w:rPr>
          <w:sz w:val="22"/>
        </w:rPr>
      </w:pPr>
      <w:r w:rsidRPr="00367FD1">
        <w:rPr>
          <w:sz w:val="22"/>
        </w:rPr>
        <w:t>Info</w:t>
      </w:r>
    </w:p>
    <w:p w14:paraId="3567CE20" w14:textId="77777777" w:rsidR="00802774" w:rsidRPr="00367FD1" w:rsidRDefault="00BE1AD6" w:rsidP="00802774">
      <w:pPr>
        <w:pStyle w:val="ListParagraph"/>
        <w:numPr>
          <w:ilvl w:val="0"/>
          <w:numId w:val="3"/>
        </w:numPr>
        <w:spacing w:after="160"/>
        <w:ind w:left="180" w:hanging="180"/>
        <w:rPr>
          <w:rFonts w:ascii="Calibri" w:eastAsia="Calibri" w:hAnsi="Calibri" w:cs="Times New Roman"/>
          <w:sz w:val="18"/>
          <w:szCs w:val="22"/>
        </w:rPr>
      </w:pPr>
      <w:r>
        <w:rPr>
          <w:rFonts w:ascii="Calibri" w:eastAsia="Calibri" w:hAnsi="Calibri" w:cs="Times New Roman"/>
          <w:sz w:val="18"/>
          <w:szCs w:val="22"/>
        </w:rPr>
        <w:t>Restaurants and shopping near hotel</w:t>
      </w:r>
    </w:p>
    <w:p w14:paraId="6A5B7EC2" w14:textId="77777777" w:rsidR="00802774" w:rsidRPr="00367FD1" w:rsidRDefault="00BE1AD6" w:rsidP="00802774">
      <w:pPr>
        <w:pStyle w:val="ListParagraph"/>
        <w:numPr>
          <w:ilvl w:val="0"/>
          <w:numId w:val="3"/>
        </w:numPr>
        <w:spacing w:after="160"/>
        <w:ind w:left="180" w:hanging="180"/>
        <w:rPr>
          <w:rFonts w:ascii="Calibri" w:eastAsia="Calibri" w:hAnsi="Calibri" w:cs="Times New Roman"/>
          <w:sz w:val="18"/>
          <w:szCs w:val="22"/>
        </w:rPr>
      </w:pPr>
      <w:r>
        <w:rPr>
          <w:rFonts w:ascii="Calibri" w:eastAsia="Calibri" w:hAnsi="Calibri" w:cs="Times New Roman"/>
          <w:sz w:val="18"/>
          <w:szCs w:val="22"/>
        </w:rPr>
        <w:t>Travel times and traffic information</w:t>
      </w:r>
    </w:p>
    <w:p w14:paraId="531AD036" w14:textId="77777777" w:rsidR="00802774" w:rsidRPr="00367FD1" w:rsidRDefault="00BE1AD6" w:rsidP="00802774">
      <w:pPr>
        <w:pStyle w:val="ListParagraph"/>
        <w:numPr>
          <w:ilvl w:val="0"/>
          <w:numId w:val="3"/>
        </w:numPr>
        <w:spacing w:after="160"/>
        <w:ind w:left="180" w:hanging="180"/>
        <w:rPr>
          <w:rFonts w:ascii="Calibri" w:eastAsia="Calibri" w:hAnsi="Calibri" w:cs="Times New Roman"/>
          <w:sz w:val="18"/>
          <w:szCs w:val="22"/>
        </w:rPr>
      </w:pPr>
      <w:r>
        <w:rPr>
          <w:rFonts w:ascii="Calibri" w:eastAsia="Calibri" w:hAnsi="Calibri" w:cs="Times New Roman"/>
          <w:sz w:val="18"/>
          <w:szCs w:val="22"/>
        </w:rPr>
        <w:t>Hotel amenities (Wi-Fi, Fitness Center)</w:t>
      </w:r>
    </w:p>
    <w:p w14:paraId="46B28B7F" w14:textId="77777777" w:rsidR="00802774" w:rsidRPr="00367FD1" w:rsidRDefault="00BE1AD6" w:rsidP="00802774">
      <w:pPr>
        <w:pStyle w:val="ListParagraph"/>
        <w:numPr>
          <w:ilvl w:val="0"/>
          <w:numId w:val="3"/>
        </w:numPr>
        <w:spacing w:after="160"/>
        <w:ind w:left="180" w:hanging="180"/>
        <w:rPr>
          <w:rFonts w:ascii="Calibri" w:eastAsia="Calibri" w:hAnsi="Calibri" w:cs="Times New Roman"/>
          <w:sz w:val="18"/>
          <w:szCs w:val="22"/>
        </w:rPr>
      </w:pPr>
      <w:r>
        <w:rPr>
          <w:rFonts w:ascii="Calibri" w:eastAsia="Calibri" w:hAnsi="Calibri" w:cs="Times New Roman"/>
          <w:sz w:val="18"/>
          <w:szCs w:val="22"/>
        </w:rPr>
        <w:t>Hotel prices</w:t>
      </w:r>
    </w:p>
    <w:p w14:paraId="4A9E65D9" w14:textId="77777777" w:rsidR="00802774" w:rsidRPr="00367FD1" w:rsidRDefault="00BE1AD6" w:rsidP="00802774">
      <w:pPr>
        <w:pStyle w:val="ListParagraph"/>
        <w:numPr>
          <w:ilvl w:val="0"/>
          <w:numId w:val="3"/>
        </w:numPr>
        <w:spacing w:after="160"/>
        <w:ind w:left="180" w:hanging="180"/>
        <w:rPr>
          <w:rFonts w:ascii="Calibri" w:eastAsia="Calibri" w:hAnsi="Calibri" w:cs="Times New Roman"/>
          <w:sz w:val="18"/>
          <w:szCs w:val="22"/>
        </w:rPr>
      </w:pPr>
      <w:r>
        <w:rPr>
          <w:rFonts w:ascii="Calibri" w:eastAsia="Calibri" w:hAnsi="Calibri" w:cs="Times New Roman"/>
          <w:sz w:val="18"/>
          <w:szCs w:val="22"/>
        </w:rPr>
        <w:t>Transportation options</w:t>
      </w:r>
    </w:p>
    <w:p w14:paraId="39B60016" w14:textId="77777777" w:rsidR="00802774" w:rsidRPr="00367FD1" w:rsidRDefault="00802774" w:rsidP="00802774">
      <w:pPr>
        <w:pStyle w:val="Heading4"/>
        <w:rPr>
          <w:sz w:val="22"/>
        </w:rPr>
      </w:pPr>
      <w:r w:rsidRPr="00367FD1">
        <w:rPr>
          <w:sz w:val="22"/>
        </w:rPr>
        <w:t>Tasks</w:t>
      </w:r>
    </w:p>
    <w:p w14:paraId="162E260F" w14:textId="77777777" w:rsidR="00802774" w:rsidRPr="00367FD1" w:rsidRDefault="00BE1AD6" w:rsidP="00802774">
      <w:pPr>
        <w:pStyle w:val="Heading3"/>
        <w:numPr>
          <w:ilvl w:val="0"/>
          <w:numId w:val="4"/>
        </w:numPr>
        <w:ind w:left="180" w:hanging="180"/>
        <w:rPr>
          <w:rFonts w:ascii="Calibri" w:eastAsia="Calibri" w:hAnsi="Calibri" w:cs="Times New Roman"/>
          <w:caps w:val="0"/>
          <w:color w:val="auto"/>
          <w:sz w:val="18"/>
          <w:szCs w:val="22"/>
          <w:lang w:eastAsia="en-US"/>
        </w:rPr>
      </w:pPr>
      <w:r>
        <w:rPr>
          <w:rFonts w:ascii="Calibri" w:eastAsia="Calibri" w:hAnsi="Calibri" w:cs="Times New Roman"/>
          <w:caps w:val="0"/>
          <w:color w:val="auto"/>
          <w:sz w:val="18"/>
          <w:szCs w:val="22"/>
          <w:lang w:eastAsia="en-US"/>
        </w:rPr>
        <w:t>Spend less time booking travel</w:t>
      </w:r>
      <w:r w:rsidR="00802774" w:rsidRPr="00367FD1">
        <w:rPr>
          <w:rFonts w:ascii="Calibri" w:eastAsia="Calibri" w:hAnsi="Calibri" w:cs="Times New Roman"/>
          <w:caps w:val="0"/>
          <w:color w:val="auto"/>
          <w:sz w:val="18"/>
          <w:szCs w:val="22"/>
          <w:lang w:eastAsia="en-US"/>
        </w:rPr>
        <w:t xml:space="preserve"> </w:t>
      </w:r>
    </w:p>
    <w:p w14:paraId="0376CDAB" w14:textId="77777777" w:rsidR="00802774" w:rsidRPr="00367FD1" w:rsidRDefault="00BE1AD6" w:rsidP="00802774">
      <w:pPr>
        <w:pStyle w:val="Heading3"/>
        <w:numPr>
          <w:ilvl w:val="0"/>
          <w:numId w:val="4"/>
        </w:numPr>
        <w:ind w:left="180" w:hanging="180"/>
        <w:rPr>
          <w:rFonts w:ascii="Calibri" w:eastAsia="Calibri" w:hAnsi="Calibri" w:cs="Times New Roman"/>
          <w:caps w:val="0"/>
          <w:color w:val="auto"/>
          <w:sz w:val="18"/>
          <w:szCs w:val="22"/>
          <w:lang w:eastAsia="en-US"/>
        </w:rPr>
      </w:pPr>
      <w:r>
        <w:rPr>
          <w:rFonts w:ascii="Calibri" w:eastAsia="Calibri" w:hAnsi="Calibri" w:cs="Times New Roman"/>
          <w:caps w:val="0"/>
          <w:color w:val="auto"/>
          <w:sz w:val="18"/>
          <w:szCs w:val="22"/>
          <w:lang w:eastAsia="en-US"/>
        </w:rPr>
        <w:t xml:space="preserve">Maximize </w:t>
      </w:r>
      <w:r w:rsidR="00446EF6">
        <w:rPr>
          <w:rFonts w:ascii="Calibri" w:eastAsia="Calibri" w:hAnsi="Calibri" w:cs="Times New Roman"/>
          <w:caps w:val="0"/>
          <w:color w:val="auto"/>
          <w:sz w:val="18"/>
          <w:szCs w:val="22"/>
          <w:lang w:eastAsia="en-US"/>
        </w:rPr>
        <w:t xml:space="preserve">my </w:t>
      </w:r>
      <w:r>
        <w:rPr>
          <w:rFonts w:ascii="Calibri" w:eastAsia="Calibri" w:hAnsi="Calibri" w:cs="Times New Roman"/>
          <w:caps w:val="0"/>
          <w:color w:val="auto"/>
          <w:sz w:val="18"/>
          <w:szCs w:val="22"/>
          <w:lang w:eastAsia="en-US"/>
        </w:rPr>
        <w:t>loyalty points and rewards</w:t>
      </w:r>
    </w:p>
    <w:p w14:paraId="7FBCBFC8" w14:textId="77777777" w:rsidR="00802774" w:rsidRPr="00367FD1" w:rsidRDefault="00802774" w:rsidP="00802774">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Compare and book transportation</w:t>
      </w:r>
      <w:r w:rsidR="00446EF6">
        <w:rPr>
          <w:rFonts w:ascii="Calibri" w:eastAsia="Calibri" w:hAnsi="Calibri" w:cs="Times New Roman"/>
          <w:caps w:val="0"/>
          <w:color w:val="auto"/>
          <w:sz w:val="18"/>
          <w:szCs w:val="22"/>
          <w:lang w:eastAsia="en-US"/>
        </w:rPr>
        <w:t xml:space="preserve"> and </w:t>
      </w:r>
      <w:r w:rsidRPr="00367FD1">
        <w:rPr>
          <w:rFonts w:ascii="Calibri" w:eastAsia="Calibri" w:hAnsi="Calibri" w:cs="Times New Roman"/>
          <w:caps w:val="0"/>
          <w:color w:val="auto"/>
          <w:sz w:val="18"/>
          <w:szCs w:val="22"/>
          <w:lang w:eastAsia="en-US"/>
        </w:rPr>
        <w:t>lodging.</w:t>
      </w:r>
    </w:p>
    <w:p w14:paraId="0716515F" w14:textId="77777777" w:rsidR="00802774" w:rsidRPr="00367FD1" w:rsidRDefault="00446EF6" w:rsidP="00802774">
      <w:pPr>
        <w:pStyle w:val="Heading3"/>
        <w:numPr>
          <w:ilvl w:val="0"/>
          <w:numId w:val="4"/>
        </w:numPr>
        <w:ind w:left="180" w:hanging="180"/>
        <w:rPr>
          <w:rFonts w:ascii="Calibri" w:eastAsia="Calibri" w:hAnsi="Calibri" w:cs="Times New Roman"/>
          <w:caps w:val="0"/>
          <w:color w:val="auto"/>
          <w:sz w:val="18"/>
          <w:szCs w:val="22"/>
          <w:lang w:eastAsia="en-US"/>
        </w:rPr>
      </w:pPr>
      <w:r w:rsidRPr="00446EF6">
        <w:rPr>
          <w:rFonts w:ascii="Calibri" w:eastAsia="Calibri" w:hAnsi="Calibri" w:cs="Times New Roman"/>
          <w:caps w:val="0"/>
          <w:color w:val="auto"/>
          <w:sz w:val="18"/>
          <w:szCs w:val="22"/>
          <w:lang w:eastAsia="en-US"/>
        </w:rPr>
        <w:t xml:space="preserve">Check out what events are happening during </w:t>
      </w:r>
      <w:r>
        <w:rPr>
          <w:rFonts w:ascii="Calibri" w:eastAsia="Calibri" w:hAnsi="Calibri" w:cs="Times New Roman"/>
          <w:caps w:val="0"/>
          <w:color w:val="auto"/>
          <w:sz w:val="18"/>
          <w:szCs w:val="22"/>
          <w:lang w:eastAsia="en-US"/>
        </w:rPr>
        <w:t>my</w:t>
      </w:r>
      <w:r w:rsidRPr="00446EF6">
        <w:rPr>
          <w:rFonts w:ascii="Calibri" w:eastAsia="Calibri" w:hAnsi="Calibri" w:cs="Times New Roman"/>
          <w:caps w:val="0"/>
          <w:color w:val="auto"/>
          <w:sz w:val="18"/>
          <w:szCs w:val="22"/>
          <w:lang w:eastAsia="en-US"/>
        </w:rPr>
        <w:t xml:space="preserve"> </w:t>
      </w:r>
      <w:r>
        <w:rPr>
          <w:rFonts w:ascii="Calibri" w:eastAsia="Calibri" w:hAnsi="Calibri" w:cs="Times New Roman"/>
          <w:caps w:val="0"/>
          <w:color w:val="auto"/>
          <w:sz w:val="18"/>
          <w:szCs w:val="22"/>
          <w:lang w:eastAsia="en-US"/>
        </w:rPr>
        <w:t>stay</w:t>
      </w:r>
      <w:r w:rsidR="00802774" w:rsidRPr="00367FD1">
        <w:rPr>
          <w:rFonts w:ascii="Calibri" w:eastAsia="Calibri" w:hAnsi="Calibri" w:cs="Times New Roman"/>
          <w:caps w:val="0"/>
          <w:color w:val="auto"/>
          <w:sz w:val="18"/>
          <w:szCs w:val="22"/>
          <w:lang w:eastAsia="en-US"/>
        </w:rPr>
        <w:t xml:space="preserve">. </w:t>
      </w:r>
    </w:p>
    <w:p w14:paraId="7E3C6AC5" w14:textId="77777777" w:rsidR="00802774" w:rsidRPr="00367FD1" w:rsidRDefault="00802774" w:rsidP="00802774">
      <w:pPr>
        <w:pStyle w:val="Heading3"/>
        <w:numPr>
          <w:ilvl w:val="0"/>
          <w:numId w:val="4"/>
        </w:numPr>
        <w:ind w:left="180" w:hanging="180"/>
        <w:rPr>
          <w:rFonts w:ascii="Calibri" w:eastAsia="Calibri" w:hAnsi="Calibri" w:cs="Times New Roman"/>
          <w:caps w:val="0"/>
          <w:color w:val="auto"/>
          <w:sz w:val="18"/>
          <w:szCs w:val="22"/>
          <w:lang w:eastAsia="en-US"/>
        </w:rPr>
      </w:pPr>
      <w:r w:rsidRPr="00367FD1">
        <w:rPr>
          <w:rFonts w:ascii="Calibri" w:eastAsia="Calibri" w:hAnsi="Calibri" w:cs="Times New Roman"/>
          <w:caps w:val="0"/>
          <w:color w:val="auto"/>
          <w:sz w:val="18"/>
          <w:szCs w:val="22"/>
          <w:lang w:eastAsia="en-US"/>
        </w:rPr>
        <w:t>Plan travel times and routes between local destinations.</w:t>
      </w:r>
    </w:p>
    <w:p w14:paraId="6ED90FC9" w14:textId="77777777" w:rsidR="00802774" w:rsidRPr="00367FD1" w:rsidRDefault="00802774" w:rsidP="00802774">
      <w:pPr>
        <w:pStyle w:val="Heading3"/>
        <w:rPr>
          <w:sz w:val="28"/>
        </w:rPr>
        <w:sectPr w:rsidR="00802774" w:rsidRPr="00367FD1" w:rsidSect="00367FD1">
          <w:type w:val="continuous"/>
          <w:pgSz w:w="12240" w:h="15840"/>
          <w:pgMar w:top="450" w:right="990" w:bottom="1080" w:left="4867" w:header="576" w:footer="720" w:gutter="0"/>
          <w:cols w:num="2" w:space="355"/>
          <w:titlePg/>
          <w:docGrid w:linePitch="360"/>
        </w:sectPr>
      </w:pPr>
    </w:p>
    <w:p w14:paraId="183F748E" w14:textId="77777777" w:rsidR="00802774" w:rsidRPr="00367FD1" w:rsidRDefault="00802774" w:rsidP="00802774">
      <w:pPr>
        <w:pStyle w:val="Heading3"/>
        <w:rPr>
          <w:sz w:val="24"/>
        </w:rPr>
      </w:pPr>
      <w:r w:rsidRPr="00B3733F">
        <w:rPr>
          <w:color w:val="1D4296" w:themeColor="accent4" w:themeShade="80"/>
          <w:sz w:val="24"/>
        </w:rPr>
        <w:t>Expertise</w:t>
      </w:r>
    </w:p>
    <w:p w14:paraId="556719AA" w14:textId="77777777" w:rsidR="00802774" w:rsidRPr="00367FD1" w:rsidRDefault="00446EF6" w:rsidP="00802774">
      <w:pPr>
        <w:rPr>
          <w:sz w:val="20"/>
        </w:rPr>
      </w:pPr>
      <w:r>
        <w:rPr>
          <w:sz w:val="20"/>
        </w:rPr>
        <w:t>He is very focused and doesn’t like to waste time when possible</w:t>
      </w:r>
      <w:r w:rsidR="00802774" w:rsidRPr="00367FD1">
        <w:rPr>
          <w:sz w:val="20"/>
        </w:rPr>
        <w:t>.</w:t>
      </w:r>
      <w:r>
        <w:rPr>
          <w:sz w:val="20"/>
        </w:rPr>
        <w:t xml:space="preserve"> </w:t>
      </w:r>
      <w:r w:rsidR="0010441F">
        <w:rPr>
          <w:sz w:val="20"/>
        </w:rPr>
        <w:t xml:space="preserve">He </w:t>
      </w:r>
      <w:r w:rsidR="0010441F">
        <w:rPr>
          <w:sz w:val="20"/>
        </w:rPr>
        <w:t>travels regularly</w:t>
      </w:r>
      <w:r w:rsidR="0010441F">
        <w:rPr>
          <w:sz w:val="20"/>
        </w:rPr>
        <w:t xml:space="preserve"> thus;</w:t>
      </w:r>
      <w:r w:rsidR="0010441F">
        <w:rPr>
          <w:sz w:val="20"/>
        </w:rPr>
        <w:t xml:space="preserve"> </w:t>
      </w:r>
      <w:r w:rsidR="0010441F">
        <w:rPr>
          <w:sz w:val="20"/>
        </w:rPr>
        <w:t>his travel goals are clearly defined.  He can navigate websites effectively and likes that this site has a logical layout and allows him to easily access his travel history and rebook when necessary.</w:t>
      </w:r>
    </w:p>
    <w:p w14:paraId="6F5083CB" w14:textId="77777777" w:rsidR="00802774" w:rsidRPr="00B3733F" w:rsidRDefault="00802774" w:rsidP="00802774">
      <w:pPr>
        <w:pStyle w:val="Heading3"/>
        <w:rPr>
          <w:color w:val="1D4296" w:themeColor="accent4" w:themeShade="80"/>
          <w:sz w:val="24"/>
        </w:rPr>
      </w:pPr>
      <w:r w:rsidRPr="00B3733F">
        <w:rPr>
          <w:color w:val="1D4296" w:themeColor="accent4" w:themeShade="80"/>
          <w:sz w:val="24"/>
        </w:rPr>
        <w:t>frequency of use</w:t>
      </w:r>
    </w:p>
    <w:p w14:paraId="7EDCF84E" w14:textId="77777777" w:rsidR="00802774" w:rsidRPr="00367FD1" w:rsidRDefault="0010441F" w:rsidP="00802774">
      <w:pPr>
        <w:rPr>
          <w:sz w:val="20"/>
        </w:rPr>
      </w:pPr>
      <w:r>
        <w:rPr>
          <w:sz w:val="20"/>
        </w:rPr>
        <w:t>As a regional manager he travels often and uses the site weekly to make sure that he is prepared for his next outing</w:t>
      </w:r>
      <w:r w:rsidR="00802774" w:rsidRPr="00367FD1">
        <w:rPr>
          <w:sz w:val="20"/>
        </w:rPr>
        <w:t>.</w:t>
      </w:r>
    </w:p>
    <w:p w14:paraId="7E2EC863" w14:textId="77777777" w:rsidR="00802774" w:rsidRPr="00367FD1" w:rsidRDefault="00802774" w:rsidP="00802774">
      <w:pPr>
        <w:pStyle w:val="Heading3"/>
        <w:rPr>
          <w:sz w:val="24"/>
        </w:rPr>
      </w:pPr>
      <w:r w:rsidRPr="00B3733F">
        <w:rPr>
          <w:color w:val="1D4296" w:themeColor="accent4" w:themeShade="80"/>
          <w:sz w:val="24"/>
        </w:rPr>
        <w:t>motivations</w:t>
      </w:r>
    </w:p>
    <w:p w14:paraId="63CA6823" w14:textId="77777777" w:rsidR="00802774" w:rsidRPr="00367FD1" w:rsidRDefault="0010441F" w:rsidP="00802774">
      <w:pPr>
        <w:pStyle w:val="ListParagraph"/>
        <w:numPr>
          <w:ilvl w:val="0"/>
          <w:numId w:val="5"/>
        </w:numPr>
        <w:ind w:left="180" w:hanging="180"/>
        <w:rPr>
          <w:sz w:val="20"/>
        </w:rPr>
      </w:pPr>
      <w:r>
        <w:rPr>
          <w:sz w:val="20"/>
        </w:rPr>
        <w:t>Wants to make sure he is getting the best value for his dollar</w:t>
      </w:r>
    </w:p>
    <w:p w14:paraId="6709EF63" w14:textId="77777777" w:rsidR="00802774" w:rsidRPr="00367FD1" w:rsidRDefault="0010441F" w:rsidP="00802774">
      <w:pPr>
        <w:pStyle w:val="ListParagraph"/>
        <w:numPr>
          <w:ilvl w:val="0"/>
          <w:numId w:val="5"/>
        </w:numPr>
        <w:ind w:left="180" w:hanging="180"/>
        <w:rPr>
          <w:sz w:val="20"/>
        </w:rPr>
      </w:pPr>
      <w:r>
        <w:rPr>
          <w:sz w:val="20"/>
        </w:rPr>
        <w:t xml:space="preserve">Needs to be confident that he has </w:t>
      </w:r>
      <w:r w:rsidR="00F26012">
        <w:rPr>
          <w:sz w:val="20"/>
        </w:rPr>
        <w:t>all of his travel needs handled in one place</w:t>
      </w:r>
      <w:r>
        <w:rPr>
          <w:sz w:val="20"/>
        </w:rPr>
        <w:t xml:space="preserve"> </w:t>
      </w:r>
    </w:p>
    <w:p w14:paraId="03319FA8" w14:textId="77777777" w:rsidR="00802774" w:rsidRPr="00367FD1" w:rsidRDefault="00802774" w:rsidP="00802774">
      <w:pPr>
        <w:pStyle w:val="ListParagraph"/>
        <w:numPr>
          <w:ilvl w:val="0"/>
          <w:numId w:val="5"/>
        </w:numPr>
        <w:ind w:left="180" w:hanging="180"/>
        <w:rPr>
          <w:sz w:val="20"/>
        </w:rPr>
      </w:pPr>
      <w:r w:rsidRPr="00367FD1">
        <w:rPr>
          <w:sz w:val="20"/>
        </w:rPr>
        <w:t xml:space="preserve">Wants to </w:t>
      </w:r>
      <w:r w:rsidR="00F26012">
        <w:rPr>
          <w:sz w:val="20"/>
        </w:rPr>
        <w:t>maximize his business trips with a good blend of productivity and fun.</w:t>
      </w:r>
    </w:p>
    <w:p w14:paraId="21C698B8" w14:textId="77777777" w:rsidR="00802774" w:rsidRPr="00367FD1" w:rsidRDefault="00802774" w:rsidP="00802774">
      <w:pPr>
        <w:pStyle w:val="Heading3"/>
        <w:rPr>
          <w:sz w:val="24"/>
        </w:rPr>
      </w:pPr>
      <w:r w:rsidRPr="00B3733F">
        <w:rPr>
          <w:color w:val="1D4296" w:themeColor="accent4" w:themeShade="80"/>
          <w:sz w:val="24"/>
        </w:rPr>
        <w:t>Scenario</w:t>
      </w:r>
    </w:p>
    <w:p w14:paraId="5ADD9686" w14:textId="77777777" w:rsidR="00802774" w:rsidRDefault="00F26012" w:rsidP="00802774">
      <w:pPr>
        <w:rPr>
          <w:sz w:val="20"/>
        </w:rPr>
      </w:pPr>
      <w:r>
        <w:rPr>
          <w:sz w:val="20"/>
        </w:rPr>
        <w:t xml:space="preserve">Gary has been dealing with staffing issues at a few key accounts in the greater Chicago area and this has made him very busy, often working 10 hours each day.  Yesterday he received and e-mail from the regional VP that </w:t>
      </w:r>
      <w:r w:rsidR="00937988">
        <w:rPr>
          <w:sz w:val="20"/>
        </w:rPr>
        <w:t xml:space="preserve">there was </w:t>
      </w:r>
      <w:r>
        <w:rPr>
          <w:sz w:val="20"/>
        </w:rPr>
        <w:t xml:space="preserve">a training conference </w:t>
      </w:r>
      <w:r w:rsidR="00937988">
        <w:rPr>
          <w:sz w:val="20"/>
        </w:rPr>
        <w:t>in Minneapolis next week from Wednesday – Friday that he was required to attend.  Gary was frustrated to say the least, it seemed really unimportant considering the staffing issues he was currently dealing with.  The last thing he has time to do is plan this trip!  Once he finally got home, had dinner with his family and put his son to bed he got to work booking his trip.  Once h</w:t>
      </w:r>
      <w:r w:rsidR="00017F7A">
        <w:rPr>
          <w:sz w:val="20"/>
        </w:rPr>
        <w:t xml:space="preserve">e finally sat down and logged into GoBoldy.com typed in the destination and was pleasantly surprised to find that the travel details from his last trip to Minneapolis had been saved to his profile and the last hotel he stayed at while there was within a few miles of the conference.  This was evident since the site highlighted the hotel he had stayed at previously in his search results.  Knowing that the hotel was one that he had previously stayed at and seeing that he would be receiving a frequent traveler discount made the </w:t>
      </w:r>
      <w:r w:rsidR="00021E69">
        <w:rPr>
          <w:sz w:val="20"/>
        </w:rPr>
        <w:t xml:space="preserve">bitter pill a little easier to swallow.  He selected the recommended hotel and his usual room.  Navigating to the flights tab he could see available flights during his travel dates that matched his profile history.  Departure and arrival times had been filtered as well as airlines.  He chose the cheapest one that still worked with his schedule and processed his payment. Since he also has the GoBoldly app his travel details and itinerary are also accessible on his mobile device which he likes.  Feeling accomplished after completing his booking in just about 30 minutes he spends time with his wife watching their favorite show before heading to bed.  </w:t>
      </w:r>
      <w:bookmarkStart w:id="0" w:name="_GoBack"/>
      <w:bookmarkEnd w:id="0"/>
    </w:p>
    <w:p w14:paraId="01E46EB2" w14:textId="77777777" w:rsidR="00802774" w:rsidRDefault="00802774" w:rsidP="00802774">
      <w:pPr>
        <w:rPr>
          <w:sz w:val="20"/>
        </w:rPr>
      </w:pPr>
    </w:p>
    <w:sectPr w:rsidR="00802774" w:rsidSect="00367FD1">
      <w:type w:val="continuous"/>
      <w:pgSz w:w="12240" w:h="15840"/>
      <w:pgMar w:top="1080" w:right="1080" w:bottom="63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2E16" w14:textId="77777777" w:rsidR="002E65A5" w:rsidRDefault="002E65A5" w:rsidP="00187B92">
      <w:pPr>
        <w:spacing w:after="0" w:line="240" w:lineRule="auto"/>
      </w:pPr>
      <w:r>
        <w:separator/>
      </w:r>
    </w:p>
  </w:endnote>
  <w:endnote w:type="continuationSeparator" w:id="0">
    <w:p w14:paraId="6CE2DF3F" w14:textId="77777777" w:rsidR="002E65A5" w:rsidRDefault="002E65A5"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CB1A" w14:textId="77777777" w:rsidR="002E65A5" w:rsidRDefault="002E65A5" w:rsidP="00187B92">
      <w:pPr>
        <w:spacing w:after="0" w:line="240" w:lineRule="auto"/>
      </w:pPr>
      <w:r>
        <w:separator/>
      </w:r>
    </w:p>
  </w:footnote>
  <w:footnote w:type="continuationSeparator" w:id="0">
    <w:p w14:paraId="7D3964E6" w14:textId="77777777" w:rsidR="002E65A5" w:rsidRDefault="002E65A5"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6B5A" w14:textId="77777777" w:rsidR="009F0771" w:rsidRDefault="002E65A5" w:rsidP="00802774">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4F1C8" w14:textId="77777777" w:rsidR="00802774" w:rsidRDefault="00802774" w:rsidP="00802774">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1730"/>
    <w:multiLevelType w:val="hybridMultilevel"/>
    <w:tmpl w:val="A6DCE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0119B2"/>
    <w:multiLevelType w:val="hybridMultilevel"/>
    <w:tmpl w:val="E2CC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A747C"/>
    <w:multiLevelType w:val="hybridMultilevel"/>
    <w:tmpl w:val="EF22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96BF7"/>
    <w:multiLevelType w:val="hybridMultilevel"/>
    <w:tmpl w:val="7B4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B0C64"/>
    <w:multiLevelType w:val="hybridMultilevel"/>
    <w:tmpl w:val="FD3E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4B"/>
    <w:rsid w:val="00017F7A"/>
    <w:rsid w:val="00021E69"/>
    <w:rsid w:val="000A254B"/>
    <w:rsid w:val="000A5F41"/>
    <w:rsid w:val="0010441F"/>
    <w:rsid w:val="00157B6F"/>
    <w:rsid w:val="00187B92"/>
    <w:rsid w:val="0027665B"/>
    <w:rsid w:val="00293B83"/>
    <w:rsid w:val="002B6876"/>
    <w:rsid w:val="002C0739"/>
    <w:rsid w:val="002E46E2"/>
    <w:rsid w:val="002E65A5"/>
    <w:rsid w:val="002F7192"/>
    <w:rsid w:val="00357F64"/>
    <w:rsid w:val="00367FD1"/>
    <w:rsid w:val="0039505A"/>
    <w:rsid w:val="003C204F"/>
    <w:rsid w:val="003F7486"/>
    <w:rsid w:val="00446EF6"/>
    <w:rsid w:val="00481636"/>
    <w:rsid w:val="00486E5D"/>
    <w:rsid w:val="004934CE"/>
    <w:rsid w:val="00581FC8"/>
    <w:rsid w:val="006070D8"/>
    <w:rsid w:val="006A3CE7"/>
    <w:rsid w:val="006A481D"/>
    <w:rsid w:val="006B6D95"/>
    <w:rsid w:val="006E7CE1"/>
    <w:rsid w:val="00802774"/>
    <w:rsid w:val="008C33FB"/>
    <w:rsid w:val="00937988"/>
    <w:rsid w:val="00996743"/>
    <w:rsid w:val="00B02A5E"/>
    <w:rsid w:val="00B3733F"/>
    <w:rsid w:val="00BE1AD6"/>
    <w:rsid w:val="00CA2A99"/>
    <w:rsid w:val="00CE62D2"/>
    <w:rsid w:val="00D33105"/>
    <w:rsid w:val="00D70063"/>
    <w:rsid w:val="00D70C15"/>
    <w:rsid w:val="00DC4265"/>
    <w:rsid w:val="00DC725B"/>
    <w:rsid w:val="00F26012"/>
    <w:rsid w:val="00F279A1"/>
    <w:rsid w:val="00F75C16"/>
    <w:rsid w:val="00FA2B22"/>
    <w:rsid w:val="00FB12E2"/>
    <w:rsid w:val="00FC378D"/>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D4D4"/>
  <w15:chartTrackingRefBased/>
  <w15:docId w15:val="{C78843A5-0360-4BF1-A1D1-CBAB267D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B3733F"/>
    <w:pPr>
      <w:pBdr>
        <w:top w:val="single" w:sz="18" w:space="2" w:color="864A04" w:themeColor="accent1" w:themeShade="80"/>
        <w:bottom w:val="single" w:sz="18" w:space="2" w:color="864A04" w:themeColor="accent1" w:themeShade="80"/>
      </w:pBdr>
      <w:spacing w:after="0" w:line="240" w:lineRule="auto"/>
      <w:jc w:val="center"/>
    </w:pPr>
    <w:rPr>
      <w:rFonts w:eastAsiaTheme="minorEastAsia"/>
      <w:color w:val="1D4296" w:themeColor="accent4" w:themeShade="80"/>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ListParagraph">
    <w:name w:val="List Paragraph"/>
    <w:basedOn w:val="Normal"/>
    <w:uiPriority w:val="34"/>
    <w:unhideWhenUsed/>
    <w:qFormat/>
    <w:rsid w:val="00F75C16"/>
    <w:pPr>
      <w:ind w:left="720"/>
      <w:contextualSpacing/>
    </w:pPr>
  </w:style>
  <w:style w:type="character" w:styleId="Hyperlink">
    <w:name w:val="Hyperlink"/>
    <w:basedOn w:val="DefaultParagraphFont"/>
    <w:uiPriority w:val="99"/>
    <w:unhideWhenUsed/>
    <w:rsid w:val="00FB12E2"/>
    <w:rPr>
      <w:color w:val="0563C1" w:themeColor="hyperlink"/>
      <w:u w:val="single"/>
    </w:rPr>
  </w:style>
  <w:style w:type="character" w:styleId="UnresolvedMention">
    <w:name w:val="Unresolved Mention"/>
    <w:basedOn w:val="DefaultParagraphFont"/>
    <w:uiPriority w:val="99"/>
    <w:semiHidden/>
    <w:unhideWhenUsed/>
    <w:rsid w:val="00FB1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4/relationships/chartEx" Target="charts/chartEx3.xml"/><Relationship Id="rId18" Type="http://schemas.openxmlformats.org/officeDocument/2006/relationships/image" Target="media/image6.png"/><Relationship Id="rId26" Type="http://schemas.openxmlformats.org/officeDocument/2006/relationships/image" Target="media/image10.png"/><Relationship Id="rId39" Type="http://schemas.microsoft.com/office/2014/relationships/chartEx" Target="charts/chartEx15.xml"/><Relationship Id="rId3" Type="http://schemas.openxmlformats.org/officeDocument/2006/relationships/styles" Target="styles.xml"/><Relationship Id="rId21" Type="http://schemas.microsoft.com/office/2014/relationships/chartEx" Target="charts/chartEx7.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png"/><Relationship Id="rId17" Type="http://schemas.microsoft.com/office/2014/relationships/chartEx" Target="charts/chartEx5.xml"/><Relationship Id="rId25" Type="http://schemas.openxmlformats.org/officeDocument/2006/relationships/header" Target="header1.xml"/><Relationship Id="rId33" Type="http://schemas.microsoft.com/office/2014/relationships/chartEx" Target="charts/chartEx12.xml"/><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microsoft.com/office/2014/relationships/chartEx" Target="charts/chartEx10.xml"/><Relationship Id="rId41" Type="http://schemas.microsoft.com/office/2014/relationships/chartEx" Target="charts/chartEx1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2.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4.xml"/><Relationship Id="rId40" Type="http://schemas.openxmlformats.org/officeDocument/2006/relationships/image" Target="media/image17.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microsoft.com/office/2014/relationships/chartEx" Target="charts/chartEx4.xml"/><Relationship Id="rId23" Type="http://schemas.microsoft.com/office/2014/relationships/chartEx" Target="charts/chartEx8.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microsoft.com/office/2014/relationships/chartEx" Target="charts/chartEx6.xml"/><Relationship Id="rId31" Type="http://schemas.microsoft.com/office/2014/relationships/chartEx" Target="charts/chartEx11.xml"/><Relationship Id="rId44" Type="http://schemas.openxmlformats.org/officeDocument/2006/relationships/fontTable" Target="fontTable.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9.xml"/><Relationship Id="rId30" Type="http://schemas.openxmlformats.org/officeDocument/2006/relationships/image" Target="media/image12.png"/><Relationship Id="rId35" Type="http://schemas.microsoft.com/office/2014/relationships/chartEx" Target="charts/chartEx13.xml"/><Relationship Id="rId43"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sume%20(Professional).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package" Target="../embeddings/Microsoft_Excel_Worksheet9.xlsx"/></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package" Target="../embeddings/Microsoft_Excel_Worksheet10.xlsx"/></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package" Target="../embeddings/Microsoft_Excel_Worksheet11.xlsx"/></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package" Target="../embeddings/Microsoft_Excel_Worksheet12.xlsx"/></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package" Target="../embeddings/Microsoft_Excel_Worksheet13.xlsx"/></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package" Target="../embeddings/Microsoft_Excel_Worksheet14.xlsx"/></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package" Target="../embeddings/Microsoft_Excel_Worksheet15.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Microsoft_Excel_Worksheet3.xlsx"/></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Microsoft_Excel_Worksheet4.xlsx"/></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Microsoft_Excel_Worksheet5.xlsx"/></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Microsoft_Excel_Worksheet6.xlsx"/></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Microsoft_Excel_Worksheet7.xlsx"/></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Microsoft_Excel_Worksheet8.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Yelp</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Yelp</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enterprise</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enterprise</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expedia</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expedia</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upside</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upside</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IT &amp; INternet</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IT &amp; INternet</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Software</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Software</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Mobile Apps</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Mobile Apps</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Social Networks</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Social Networks</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google maps</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google maps</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groupon</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groupon</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airbnb</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airbnb</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IT &amp; INternet</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IT &amp; INternet</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Software</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Software</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Mobile Apps</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Mobile Apps</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1">
        <a:lumMod val="75000"/>
      </a:schemeClr>
    </a:solidFill>
    <a:ln>
      <a:solidFill>
        <a:schemeClr val="tx1"/>
      </a:solidFill>
    </a:ln>
  </cx:spPr>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Social Networks</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Social Networks</a:t>
          </a:r>
        </a:p>
      </cx:txPr>
    </cx:title>
    <cx:plotArea>
      <cx:plotAreaRegion>
        <cx:series layoutId="funnel" uniqueId="{5FE2A10E-1B3F-4A89-937D-D579F01B74D0}">
          <cx:tx>
            <cx:txData>
              <cx:f>Sheet1!$B$1</cx:f>
              <cx:v>Series 1</cx:v>
            </cx:txData>
          </cx:tx>
          <cx:dataId val="0"/>
        </cx:series>
      </cx:plotAreaRegion>
      <cx:axis id="1" hidden="1">
        <cx:catScaling gapWidth="0.5"/>
        <cx:tickLabels/>
      </cx:axis>
    </cx:plotArea>
  </cx:chart>
  <cx:spPr>
    <a:solidFill>
      <a:schemeClr val="accent1">
        <a:lumMod val="75000"/>
      </a:schemeClr>
    </a:solidFill>
    <a:ln>
      <a:solidFill>
        <a:schemeClr val="tx1"/>
      </a:solidFill>
    </a:ln>
  </cx:spPr>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x:f>
        <cx:lvl ptCount="1">
          <cx:pt idx="0">IT &amp; Internet</cx:pt>
        </cx:lvl>
      </cx:strDim>
      <cx:numDim type="val">
        <cx:f>Sheet1!$B$2</cx:f>
        <cx:lvl ptCount="1" formatCode="General">
          <cx:pt idx="0">0</cx:pt>
        </cx:lvl>
      </cx:numDim>
    </cx:data>
  </cx:chartData>
  <cx:chart>
    <cx:title pos="t" align="ctr" overlay="0">
      <cx:tx>
        <cx:txData>
          <cx:v>kayak</cx:v>
        </cx:txData>
      </cx:tx>
      <cx:txPr>
        <a:bodyPr spcFirstLastPara="1" vertOverflow="ellipsis" horzOverflow="overflow" wrap="square" lIns="0" tIns="0" rIns="0" bIns="0" anchor="ctr" anchorCtr="1"/>
        <a:lstStyle/>
        <a:p>
          <a:pPr algn="ctr" rtl="0">
            <a:defRPr/>
          </a:pPr>
          <a:r>
            <a:rPr lang="en-US" sz="800" b="1" i="0" u="none" strike="noStrike" cap="all" spc="100" baseline="0">
              <a:solidFill>
                <a:sysClr val="window" lastClr="FFFFFF"/>
              </a:solidFill>
              <a:latin typeface="Calibri Light"/>
            </a:rPr>
            <a:t>kayak</a:t>
          </a:r>
        </a:p>
      </cx:txPr>
    </cx:title>
    <cx:plotArea>
      <cx:plotAreaRegion>
        <cx:series layoutId="funnel" uniqueId="{5FE2A10E-1B3F-4A89-937D-D579F01B74D0}">
          <cx:tx>
            <cx:txData>
              <cx:f>Sheet1!$B$1</cx:f>
              <cx:v>Series 1</cx:v>
            </cx:txData>
          </cx:tx>
          <cx:dataId val="0"/>
        </cx:series>
      </cx:plotAreaRegion>
      <cx:axis id="0" hidden="1">
        <cx:catScaling gapWidth="0.5"/>
        <cx:tickLabels/>
      </cx:axis>
    </cx:plotArea>
  </cx:chart>
  <cx:spPr>
    <a:solidFill>
      <a:schemeClr val="accent4">
        <a:lumMod val="50000"/>
      </a:schemeClr>
    </a:solidFill>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429">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A597191C3A4324BFB37713E6FB7EB6"/>
        <w:category>
          <w:name w:val="General"/>
          <w:gallery w:val="placeholder"/>
        </w:category>
        <w:types>
          <w:type w:val="bbPlcHdr"/>
        </w:types>
        <w:behaviors>
          <w:behavior w:val="content"/>
        </w:behaviors>
        <w:guid w:val="{2D634347-0200-4948-A947-996BB4311BDB}"/>
      </w:docPartPr>
      <w:docPartBody>
        <w:p w:rsidR="00000000" w:rsidRDefault="000915B5">
          <w:pPr>
            <w:pStyle w:val="15A597191C3A4324BFB37713E6FB7EB6"/>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5D"/>
    <w:rsid w:val="000915B5"/>
    <w:rsid w:val="00BE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3C1AB7C1440DAA46177BFDD40B8F2">
    <w:name w:val="B833C1AB7C1440DAA46177BFDD40B8F2"/>
  </w:style>
  <w:style w:type="paragraph" w:customStyle="1" w:styleId="7EBBEE7F38F54B779F3D8AA688C2B15C">
    <w:name w:val="7EBBEE7F38F54B779F3D8AA688C2B15C"/>
  </w:style>
  <w:style w:type="paragraph" w:customStyle="1" w:styleId="0E00D5D2C289435B9C88E0351A080DB4">
    <w:name w:val="0E00D5D2C289435B9C88E0351A080DB4"/>
  </w:style>
  <w:style w:type="paragraph" w:customStyle="1" w:styleId="9CD4B3B029054003A948493701848A9E">
    <w:name w:val="9CD4B3B029054003A948493701848A9E"/>
  </w:style>
  <w:style w:type="paragraph" w:customStyle="1" w:styleId="C0DAE3933E0740898EB308A659594ED7">
    <w:name w:val="C0DAE3933E0740898EB308A659594ED7"/>
  </w:style>
  <w:style w:type="paragraph" w:customStyle="1" w:styleId="A4479574424C44348596FEE136EC2C45">
    <w:name w:val="A4479574424C44348596FEE136EC2C45"/>
  </w:style>
  <w:style w:type="paragraph" w:customStyle="1" w:styleId="650A21866B2D4A7EB7A25A3723F9B79D">
    <w:name w:val="650A21866B2D4A7EB7A25A3723F9B79D"/>
  </w:style>
  <w:style w:type="paragraph" w:customStyle="1" w:styleId="282D9F3EFBE34FFABFA8D0810E615D1B">
    <w:name w:val="282D9F3EFBE34FFABFA8D0810E615D1B"/>
  </w:style>
  <w:style w:type="paragraph" w:customStyle="1" w:styleId="3E956157FF6E4F1EA2DBA473755DB9E9">
    <w:name w:val="3E956157FF6E4F1EA2DBA473755DB9E9"/>
  </w:style>
  <w:style w:type="paragraph" w:customStyle="1" w:styleId="C414C16B0D9A4BC680505DD52BA48846">
    <w:name w:val="C414C16B0D9A4BC680505DD52BA48846"/>
  </w:style>
  <w:style w:type="paragraph" w:customStyle="1" w:styleId="B111B4A90F8E49AB938CA6A4B91A4C57">
    <w:name w:val="B111B4A90F8E49AB938CA6A4B91A4C57"/>
  </w:style>
  <w:style w:type="paragraph" w:customStyle="1" w:styleId="120558951B1B47B8B7148604122C404F">
    <w:name w:val="120558951B1B47B8B7148604122C404F"/>
  </w:style>
  <w:style w:type="paragraph" w:customStyle="1" w:styleId="1CA4FE91483C43BE8B0381E35BA818E4">
    <w:name w:val="1CA4FE91483C43BE8B0381E35BA818E4"/>
  </w:style>
  <w:style w:type="paragraph" w:customStyle="1" w:styleId="4F8B6C6F283B4DEF8DFB8BCFCC1B9ECF">
    <w:name w:val="4F8B6C6F283B4DEF8DFB8BCFCC1B9ECF"/>
  </w:style>
  <w:style w:type="paragraph" w:customStyle="1" w:styleId="6712F2815153475C994EAD8BC986F5DB">
    <w:name w:val="6712F2815153475C994EAD8BC986F5DB"/>
  </w:style>
  <w:style w:type="paragraph" w:customStyle="1" w:styleId="3230CD94278C4BDC92050797C8BCB283">
    <w:name w:val="3230CD94278C4BDC92050797C8BCB283"/>
  </w:style>
  <w:style w:type="paragraph" w:customStyle="1" w:styleId="3C91B077BD1B4259B7C507FFE0DD83E4">
    <w:name w:val="3C91B077BD1B4259B7C507FFE0DD83E4"/>
  </w:style>
  <w:style w:type="character" w:styleId="PlaceholderText">
    <w:name w:val="Placeholder Text"/>
    <w:basedOn w:val="DefaultParagraphFont"/>
    <w:uiPriority w:val="99"/>
    <w:semiHidden/>
    <w:rsid w:val="00BE085D"/>
    <w:rPr>
      <w:color w:val="808080"/>
    </w:rPr>
  </w:style>
  <w:style w:type="paragraph" w:customStyle="1" w:styleId="15A597191C3A4324BFB37713E6FB7EB6">
    <w:name w:val="15A597191C3A4324BFB37713E6FB7EB6"/>
  </w:style>
  <w:style w:type="paragraph" w:customStyle="1" w:styleId="AF1BFD831348492BA22B30329C87A13A">
    <w:name w:val="AF1BFD831348492BA22B30329C87A13A"/>
  </w:style>
  <w:style w:type="paragraph" w:customStyle="1" w:styleId="3552C55D7BEB41859E5234D868A66234">
    <w:name w:val="3552C55D7BEB41859E5234D868A66234"/>
  </w:style>
  <w:style w:type="paragraph" w:customStyle="1" w:styleId="912A89271A7A4DA5BEFA26C22BBD5CB4">
    <w:name w:val="912A89271A7A4DA5BEFA26C22BBD5CB4"/>
  </w:style>
  <w:style w:type="paragraph" w:customStyle="1" w:styleId="211654DEB1FE4EE6AB14094DF23DE48D">
    <w:name w:val="211654DEB1FE4EE6AB14094DF23DE48D"/>
  </w:style>
  <w:style w:type="paragraph" w:customStyle="1" w:styleId="D719D4E3625B4EFAB930DBD5D34921B2">
    <w:name w:val="D719D4E3625B4EFAB930DBD5D34921B2"/>
  </w:style>
  <w:style w:type="paragraph" w:customStyle="1" w:styleId="C429248F39E14D7D9D89A3683CFB3B66">
    <w:name w:val="C429248F39E14D7D9D89A3683CFB3B66"/>
  </w:style>
  <w:style w:type="paragraph" w:customStyle="1" w:styleId="F1A750EDB6E44005B2BB40A2FFFE2A38">
    <w:name w:val="F1A750EDB6E44005B2BB40A2FFFE2A38"/>
  </w:style>
  <w:style w:type="paragraph" w:customStyle="1" w:styleId="A2691EFA13534CACAE04B541E465C4D5">
    <w:name w:val="A2691EFA13534CACAE04B541E465C4D5"/>
  </w:style>
  <w:style w:type="paragraph" w:customStyle="1" w:styleId="A4A6C0C957F04364B54CB5666E2A6CF3">
    <w:name w:val="A4A6C0C957F04364B54CB5666E2A6CF3"/>
  </w:style>
  <w:style w:type="paragraph" w:customStyle="1" w:styleId="E972083EF67A4D4B862CD137DB312E56">
    <w:name w:val="E972083EF67A4D4B862CD137DB312E56"/>
  </w:style>
  <w:style w:type="paragraph" w:customStyle="1" w:styleId="4DDE7664967F4C5A9834D827364719B3">
    <w:name w:val="4DDE7664967F4C5A9834D827364719B3"/>
  </w:style>
  <w:style w:type="paragraph" w:customStyle="1" w:styleId="21B2793DEB2F40E98FB9423841C7A53C">
    <w:name w:val="21B2793DEB2F40E98FB9423841C7A53C"/>
    <w:rsid w:val="00BE085D"/>
  </w:style>
  <w:style w:type="paragraph" w:customStyle="1" w:styleId="88AF203F593E496F9ACAF6D4313625F0">
    <w:name w:val="88AF203F593E496F9ACAF6D4313625F0"/>
    <w:rsid w:val="00BE085D"/>
  </w:style>
  <w:style w:type="paragraph" w:customStyle="1" w:styleId="A7EC3D74922A419D8F06AEDF8A9E830F">
    <w:name w:val="A7EC3D74922A419D8F06AEDF8A9E830F"/>
    <w:rsid w:val="00BE085D"/>
  </w:style>
  <w:style w:type="paragraph" w:customStyle="1" w:styleId="875BE51890724701945ACC1A56A057FF">
    <w:name w:val="875BE51890724701945ACC1A56A057FF"/>
    <w:rsid w:val="00BE085D"/>
  </w:style>
  <w:style w:type="paragraph" w:customStyle="1" w:styleId="EB98CEE7FFC44234AD594A7F44B38BBB">
    <w:name w:val="EB98CEE7FFC44234AD594A7F44B38BBB"/>
    <w:rsid w:val="00BE085D"/>
  </w:style>
  <w:style w:type="paragraph" w:customStyle="1" w:styleId="D88FFDA7FE28424087941490CF16CBE8">
    <w:name w:val="D88FFDA7FE28424087941490CF16CBE8"/>
    <w:rsid w:val="00BE085D"/>
  </w:style>
  <w:style w:type="paragraph" w:customStyle="1" w:styleId="45FC63D88F4C444B93F9A0149F94F8D5">
    <w:name w:val="45FC63D88F4C444B93F9A0149F94F8D5"/>
    <w:rsid w:val="00BE085D"/>
  </w:style>
  <w:style w:type="paragraph" w:customStyle="1" w:styleId="321E40FC2C5D44D0AD4620C1EC1DA6CB">
    <w:name w:val="321E40FC2C5D44D0AD4620C1EC1DA6CB"/>
    <w:rsid w:val="00BE085D"/>
  </w:style>
  <w:style w:type="paragraph" w:customStyle="1" w:styleId="002A959A03974B1B8F6848AF11D48F6D">
    <w:name w:val="002A959A03974B1B8F6848AF11D48F6D"/>
    <w:rsid w:val="00BE0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29 old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Template>
  <TotalTime>2778</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young</dc:creator>
  <cp:keywords/>
  <dc:description/>
  <cp:lastModifiedBy>David A Nelson</cp:lastModifiedBy>
  <cp:revision>3</cp:revision>
  <cp:lastPrinted>2018-10-10T19:33:00Z</cp:lastPrinted>
  <dcterms:created xsi:type="dcterms:W3CDTF">2018-10-08T21:37:00Z</dcterms:created>
  <dcterms:modified xsi:type="dcterms:W3CDTF">2018-10-10T19:57:00Z</dcterms:modified>
</cp:coreProperties>
</file>